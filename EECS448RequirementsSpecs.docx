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9F4F0" w14:textId="42D07041" w:rsidR="0D593E68" w:rsidRDefault="3CFEED7A" w:rsidP="690FD658">
      <w:pPr>
        <w:pStyle w:val="Title"/>
        <w:jc w:val="right"/>
      </w:pPr>
      <w:proofErr w:type="spellStart"/>
      <w:r>
        <w:t>BetBuddy</w:t>
      </w:r>
      <w:proofErr w:type="spellEnd"/>
    </w:p>
    <w:p w14:paraId="6C081386" w14:textId="26C671F7" w:rsidR="00464E62" w:rsidRPr="00F17758" w:rsidRDefault="00000000" w:rsidP="690FD658">
      <w:pPr>
        <w:pStyle w:val="Title"/>
        <w:jc w:val="right"/>
        <w:rPr>
          <w:highlight w:val="yellow"/>
        </w:rPr>
      </w:pPr>
      <w:fldSimple w:instr="TITLE  \* MERGEFORMAT">
        <w:r w:rsidR="00AC5229">
          <w:t>Software Requirements Specifications</w:t>
        </w:r>
      </w:fldSimple>
    </w:p>
    <w:p w14:paraId="0CE1FDE9" w14:textId="77777777" w:rsidR="00464E62" w:rsidRPr="00F17758" w:rsidRDefault="00464E62">
      <w:pPr>
        <w:pStyle w:val="Title"/>
        <w:jc w:val="right"/>
      </w:pPr>
    </w:p>
    <w:p w14:paraId="54D67B6E" w14:textId="77777777" w:rsidR="00464E62" w:rsidRPr="00F17758" w:rsidRDefault="00464E62"/>
    <w:p w14:paraId="434A161C" w14:textId="77777777" w:rsidR="00464E62" w:rsidRPr="00F17758" w:rsidRDefault="00464E62"/>
    <w:p w14:paraId="0C3F0046" w14:textId="77777777" w:rsidR="00464E62" w:rsidRPr="00F17758" w:rsidRDefault="00464E62">
      <w:pPr>
        <w:pStyle w:val="Title"/>
        <w:jc w:val="right"/>
        <w:rPr>
          <w:sz w:val="28"/>
        </w:rPr>
      </w:pPr>
      <w:r w:rsidRPr="00F17758">
        <w:rPr>
          <w:sz w:val="28"/>
        </w:rPr>
        <w:t>Version &lt;1.0&gt;</w:t>
      </w:r>
    </w:p>
    <w:p w14:paraId="67FA3792" w14:textId="77777777" w:rsidR="00464E62" w:rsidRPr="00F17758" w:rsidRDefault="00464E62">
      <w:pPr>
        <w:pStyle w:val="Title"/>
        <w:rPr>
          <w:sz w:val="28"/>
        </w:rPr>
      </w:pPr>
    </w:p>
    <w:p w14:paraId="4C2E73F2" w14:textId="77777777" w:rsidR="00464E62" w:rsidRPr="00F17758" w:rsidRDefault="00464E62">
      <w:pPr>
        <w:pStyle w:val="BodyText"/>
      </w:pPr>
    </w:p>
    <w:p w14:paraId="2D22DE76" w14:textId="77777777" w:rsidR="00464E62" w:rsidRPr="00F17758" w:rsidRDefault="00464E62">
      <w:pPr>
        <w:pStyle w:val="BodyText"/>
        <w:sectPr w:rsidR="00464E62" w:rsidRPr="00F17758">
          <w:headerReference w:type="default" r:id="rId10"/>
          <w:footerReference w:type="even" r:id="rId11"/>
          <w:footerReference w:type="default" r:id="rId12"/>
          <w:pgSz w:w="12240" w:h="15840" w:code="1"/>
          <w:pgMar w:top="1440" w:right="1440" w:bottom="1440" w:left="1440" w:header="720" w:footer="720" w:gutter="0"/>
          <w:cols w:space="720"/>
          <w:vAlign w:val="center"/>
        </w:sectPr>
      </w:pPr>
    </w:p>
    <w:p w14:paraId="2DBD1CA6"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2F9101FE" w14:textId="77777777" w:rsidTr="690FD658">
        <w:tc>
          <w:tcPr>
            <w:tcW w:w="2304" w:type="dxa"/>
          </w:tcPr>
          <w:p w14:paraId="4B00E698" w14:textId="77777777" w:rsidR="00464E62" w:rsidRPr="00F17758" w:rsidRDefault="00464E62">
            <w:pPr>
              <w:pStyle w:val="Tabletext"/>
              <w:jc w:val="center"/>
              <w:rPr>
                <w:b/>
              </w:rPr>
            </w:pPr>
            <w:r w:rsidRPr="00F17758">
              <w:rPr>
                <w:b/>
              </w:rPr>
              <w:t>Date</w:t>
            </w:r>
          </w:p>
        </w:tc>
        <w:tc>
          <w:tcPr>
            <w:tcW w:w="1152" w:type="dxa"/>
          </w:tcPr>
          <w:p w14:paraId="7C9B2A55" w14:textId="77777777" w:rsidR="00464E62" w:rsidRPr="00F17758" w:rsidRDefault="00464E62">
            <w:pPr>
              <w:pStyle w:val="Tabletext"/>
              <w:jc w:val="center"/>
              <w:rPr>
                <w:b/>
              </w:rPr>
            </w:pPr>
            <w:r w:rsidRPr="00F17758">
              <w:rPr>
                <w:b/>
              </w:rPr>
              <w:t>Version</w:t>
            </w:r>
          </w:p>
        </w:tc>
        <w:tc>
          <w:tcPr>
            <w:tcW w:w="3744" w:type="dxa"/>
          </w:tcPr>
          <w:p w14:paraId="67B40C44" w14:textId="77777777" w:rsidR="00464E62" w:rsidRPr="00F17758" w:rsidRDefault="00464E62">
            <w:pPr>
              <w:pStyle w:val="Tabletext"/>
              <w:jc w:val="center"/>
              <w:rPr>
                <w:b/>
              </w:rPr>
            </w:pPr>
            <w:r w:rsidRPr="00F17758">
              <w:rPr>
                <w:b/>
              </w:rPr>
              <w:t>Description</w:t>
            </w:r>
          </w:p>
        </w:tc>
        <w:tc>
          <w:tcPr>
            <w:tcW w:w="2304" w:type="dxa"/>
          </w:tcPr>
          <w:p w14:paraId="0147839E" w14:textId="77777777" w:rsidR="00464E62" w:rsidRPr="00F17758" w:rsidRDefault="00464E62">
            <w:pPr>
              <w:pStyle w:val="Tabletext"/>
              <w:jc w:val="center"/>
              <w:rPr>
                <w:b/>
              </w:rPr>
            </w:pPr>
            <w:r w:rsidRPr="00F17758">
              <w:rPr>
                <w:b/>
              </w:rPr>
              <w:t>Author</w:t>
            </w:r>
          </w:p>
        </w:tc>
      </w:tr>
      <w:tr w:rsidR="00464E62" w:rsidRPr="00F17758" w14:paraId="67E619ED" w14:textId="77777777" w:rsidTr="690FD658">
        <w:tc>
          <w:tcPr>
            <w:tcW w:w="2304" w:type="dxa"/>
          </w:tcPr>
          <w:p w14:paraId="69062C96" w14:textId="2EC98E61" w:rsidR="00464E62" w:rsidRPr="00F17758" w:rsidRDefault="317ADDC8">
            <w:pPr>
              <w:pStyle w:val="Tabletext"/>
            </w:pPr>
            <w:r>
              <w:t>30</w:t>
            </w:r>
            <w:r w:rsidR="00464E62">
              <w:t>/</w:t>
            </w:r>
            <w:r w:rsidR="06E31C32">
              <w:t>09</w:t>
            </w:r>
            <w:r w:rsidR="00464E62">
              <w:t>/</w:t>
            </w:r>
            <w:r w:rsidR="72A9906D">
              <w:t>2022</w:t>
            </w:r>
          </w:p>
        </w:tc>
        <w:tc>
          <w:tcPr>
            <w:tcW w:w="1152" w:type="dxa"/>
          </w:tcPr>
          <w:p w14:paraId="2CE96E7E" w14:textId="5EA4CFAB" w:rsidR="00464E62" w:rsidRPr="00F17758" w:rsidRDefault="68EA780C">
            <w:pPr>
              <w:pStyle w:val="Tabletext"/>
            </w:pPr>
            <w:r>
              <w:t>1.0</w:t>
            </w:r>
          </w:p>
        </w:tc>
        <w:tc>
          <w:tcPr>
            <w:tcW w:w="3744" w:type="dxa"/>
          </w:tcPr>
          <w:p w14:paraId="12409A76" w14:textId="54179E95" w:rsidR="00464E62" w:rsidRPr="00F17758" w:rsidRDefault="47BE5219">
            <w:pPr>
              <w:pStyle w:val="Tabletext"/>
            </w:pPr>
            <w:r>
              <w:t>First Draft</w:t>
            </w:r>
          </w:p>
        </w:tc>
        <w:tc>
          <w:tcPr>
            <w:tcW w:w="2304" w:type="dxa"/>
          </w:tcPr>
          <w:p w14:paraId="53726DAB" w14:textId="744134F2" w:rsidR="00464E62" w:rsidRPr="00F17758" w:rsidRDefault="5E6E144E">
            <w:pPr>
              <w:pStyle w:val="Tabletext"/>
            </w:pPr>
            <w:r>
              <w:t>Aaron Reith</w:t>
            </w:r>
          </w:p>
        </w:tc>
      </w:tr>
      <w:tr w:rsidR="00464E62" w:rsidRPr="00F17758" w14:paraId="2B5A4556" w14:textId="77777777" w:rsidTr="690FD658">
        <w:tc>
          <w:tcPr>
            <w:tcW w:w="2304" w:type="dxa"/>
          </w:tcPr>
          <w:p w14:paraId="017D8D04" w14:textId="77777777" w:rsidR="00464E62" w:rsidRPr="00F17758" w:rsidRDefault="00464E62">
            <w:pPr>
              <w:pStyle w:val="Tabletext"/>
            </w:pPr>
          </w:p>
        </w:tc>
        <w:tc>
          <w:tcPr>
            <w:tcW w:w="1152" w:type="dxa"/>
          </w:tcPr>
          <w:p w14:paraId="489785DB" w14:textId="77777777" w:rsidR="00464E62" w:rsidRPr="00F17758" w:rsidRDefault="00464E62">
            <w:pPr>
              <w:pStyle w:val="Tabletext"/>
            </w:pPr>
          </w:p>
        </w:tc>
        <w:tc>
          <w:tcPr>
            <w:tcW w:w="3744" w:type="dxa"/>
          </w:tcPr>
          <w:p w14:paraId="77F6ED43" w14:textId="77777777" w:rsidR="00464E62" w:rsidRPr="00F17758" w:rsidRDefault="00464E62">
            <w:pPr>
              <w:pStyle w:val="Tabletext"/>
            </w:pPr>
          </w:p>
        </w:tc>
        <w:tc>
          <w:tcPr>
            <w:tcW w:w="2304" w:type="dxa"/>
          </w:tcPr>
          <w:p w14:paraId="56F90C50" w14:textId="77777777" w:rsidR="00464E62" w:rsidRPr="00F17758" w:rsidRDefault="00464E62">
            <w:pPr>
              <w:pStyle w:val="Tabletext"/>
            </w:pPr>
          </w:p>
        </w:tc>
      </w:tr>
      <w:tr w:rsidR="00464E62" w:rsidRPr="00F17758" w14:paraId="0F8AC397" w14:textId="77777777" w:rsidTr="690FD658">
        <w:tc>
          <w:tcPr>
            <w:tcW w:w="2304" w:type="dxa"/>
          </w:tcPr>
          <w:p w14:paraId="4122B9C7" w14:textId="77777777" w:rsidR="00464E62" w:rsidRPr="00F17758" w:rsidRDefault="00464E62">
            <w:pPr>
              <w:pStyle w:val="Tabletext"/>
            </w:pPr>
          </w:p>
        </w:tc>
        <w:tc>
          <w:tcPr>
            <w:tcW w:w="1152" w:type="dxa"/>
          </w:tcPr>
          <w:p w14:paraId="6C3DD058" w14:textId="77777777" w:rsidR="00464E62" w:rsidRPr="00F17758" w:rsidRDefault="00464E62">
            <w:pPr>
              <w:pStyle w:val="Tabletext"/>
            </w:pPr>
          </w:p>
        </w:tc>
        <w:tc>
          <w:tcPr>
            <w:tcW w:w="3744" w:type="dxa"/>
          </w:tcPr>
          <w:p w14:paraId="1A6EC3FF" w14:textId="77777777" w:rsidR="00464E62" w:rsidRPr="00F17758" w:rsidRDefault="00464E62">
            <w:pPr>
              <w:pStyle w:val="Tabletext"/>
            </w:pPr>
          </w:p>
        </w:tc>
        <w:tc>
          <w:tcPr>
            <w:tcW w:w="2304" w:type="dxa"/>
          </w:tcPr>
          <w:p w14:paraId="2661C336" w14:textId="77777777" w:rsidR="00464E62" w:rsidRPr="00F17758" w:rsidRDefault="00464E62">
            <w:pPr>
              <w:pStyle w:val="Tabletext"/>
            </w:pPr>
          </w:p>
        </w:tc>
      </w:tr>
      <w:tr w:rsidR="00464E62" w:rsidRPr="00F17758" w14:paraId="3E9C788D" w14:textId="77777777" w:rsidTr="690FD658">
        <w:tc>
          <w:tcPr>
            <w:tcW w:w="2304" w:type="dxa"/>
          </w:tcPr>
          <w:p w14:paraId="597E2A95" w14:textId="77777777" w:rsidR="00464E62" w:rsidRPr="00F17758" w:rsidRDefault="00464E62">
            <w:pPr>
              <w:pStyle w:val="Tabletext"/>
            </w:pPr>
          </w:p>
        </w:tc>
        <w:tc>
          <w:tcPr>
            <w:tcW w:w="1152" w:type="dxa"/>
          </w:tcPr>
          <w:p w14:paraId="58346ED8" w14:textId="77777777" w:rsidR="00464E62" w:rsidRPr="00F17758" w:rsidRDefault="00464E62">
            <w:pPr>
              <w:pStyle w:val="Tabletext"/>
            </w:pPr>
          </w:p>
        </w:tc>
        <w:tc>
          <w:tcPr>
            <w:tcW w:w="3744" w:type="dxa"/>
          </w:tcPr>
          <w:p w14:paraId="6E8D30B4" w14:textId="77777777" w:rsidR="00464E62" w:rsidRPr="00F17758" w:rsidRDefault="00464E62">
            <w:pPr>
              <w:pStyle w:val="Tabletext"/>
            </w:pPr>
          </w:p>
        </w:tc>
        <w:tc>
          <w:tcPr>
            <w:tcW w:w="2304" w:type="dxa"/>
          </w:tcPr>
          <w:p w14:paraId="39925A3C" w14:textId="77777777" w:rsidR="00464E62" w:rsidRPr="00F17758" w:rsidRDefault="00464E62">
            <w:pPr>
              <w:pStyle w:val="Tabletext"/>
            </w:pPr>
          </w:p>
        </w:tc>
      </w:tr>
    </w:tbl>
    <w:p w14:paraId="13C9A160" w14:textId="77777777" w:rsidR="00464E62" w:rsidRPr="00F17758" w:rsidRDefault="00464E62"/>
    <w:p w14:paraId="3940A5C9" w14:textId="58D8B248" w:rsidR="00464E62" w:rsidRPr="00F17758" w:rsidRDefault="00464E62">
      <w:pPr>
        <w:pStyle w:val="Title"/>
      </w:pPr>
      <w:r>
        <w:br w:type="page"/>
      </w:r>
      <w:r>
        <w:lastRenderedPageBreak/>
        <w:t>T</w:t>
      </w:r>
      <w:r w:rsidR="037B4F83">
        <w:t>ab</w:t>
      </w:r>
      <w:r>
        <w:t>le of Contents</w:t>
      </w:r>
    </w:p>
    <w:p w14:paraId="61F5571F" w14:textId="07487531" w:rsidR="001B2313" w:rsidRDefault="417B9DDC">
      <w:pPr>
        <w:pStyle w:val="TOC1"/>
        <w:tabs>
          <w:tab w:val="left" w:pos="432"/>
        </w:tabs>
        <w:rPr>
          <w:rFonts w:asciiTheme="minorHAnsi" w:eastAsiaTheme="minorEastAsia" w:hAnsiTheme="minorHAnsi" w:cstheme="minorBidi"/>
          <w:noProof/>
          <w:sz w:val="22"/>
          <w:szCs w:val="22"/>
        </w:rPr>
      </w:pPr>
      <w:r>
        <w:fldChar w:fldCharType="begin"/>
      </w:r>
      <w:r w:rsidR="00464E62">
        <w:instrText>TOC \o "1-3"</w:instrText>
      </w:r>
      <w:r>
        <w:fldChar w:fldCharType="separate"/>
      </w:r>
      <w:r w:rsidR="001B2313">
        <w:rPr>
          <w:noProof/>
        </w:rPr>
        <w:t>1.</w:t>
      </w:r>
      <w:r w:rsidR="001B2313">
        <w:rPr>
          <w:rFonts w:asciiTheme="minorHAnsi" w:eastAsiaTheme="minorEastAsia" w:hAnsiTheme="minorHAnsi" w:cstheme="minorBidi"/>
          <w:noProof/>
          <w:sz w:val="22"/>
          <w:szCs w:val="22"/>
        </w:rPr>
        <w:tab/>
      </w:r>
      <w:r w:rsidR="001B2313">
        <w:rPr>
          <w:noProof/>
        </w:rPr>
        <w:t>Introduction</w:t>
      </w:r>
      <w:r w:rsidR="001B2313">
        <w:rPr>
          <w:noProof/>
        </w:rPr>
        <w:tab/>
      </w:r>
      <w:r w:rsidR="001B2313">
        <w:rPr>
          <w:noProof/>
        </w:rPr>
        <w:fldChar w:fldCharType="begin"/>
      </w:r>
      <w:r w:rsidR="001B2313">
        <w:rPr>
          <w:noProof/>
        </w:rPr>
        <w:instrText xml:space="preserve"> PAGEREF _Toc115616839 \h </w:instrText>
      </w:r>
      <w:r w:rsidR="001B2313">
        <w:rPr>
          <w:noProof/>
        </w:rPr>
      </w:r>
      <w:r w:rsidR="001B2313">
        <w:rPr>
          <w:noProof/>
        </w:rPr>
        <w:fldChar w:fldCharType="separate"/>
      </w:r>
      <w:r w:rsidR="00FE6F76">
        <w:rPr>
          <w:noProof/>
        </w:rPr>
        <w:t>4</w:t>
      </w:r>
      <w:r w:rsidR="001B2313">
        <w:rPr>
          <w:noProof/>
        </w:rPr>
        <w:fldChar w:fldCharType="end"/>
      </w:r>
    </w:p>
    <w:p w14:paraId="1C1C2A96" w14:textId="6E403AB3" w:rsidR="001B2313" w:rsidRDefault="001B2313">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_Toc115616840 \h </w:instrText>
      </w:r>
      <w:r>
        <w:rPr>
          <w:noProof/>
        </w:rPr>
      </w:r>
      <w:r>
        <w:rPr>
          <w:noProof/>
        </w:rPr>
        <w:fldChar w:fldCharType="separate"/>
      </w:r>
      <w:r w:rsidR="00FE6F76">
        <w:rPr>
          <w:noProof/>
        </w:rPr>
        <w:t>4</w:t>
      </w:r>
      <w:r>
        <w:rPr>
          <w:noProof/>
        </w:rPr>
        <w:fldChar w:fldCharType="end"/>
      </w:r>
    </w:p>
    <w:p w14:paraId="7F9A8CA9" w14:textId="2397ABAE" w:rsidR="001B2313" w:rsidRDefault="001B2313">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_Toc115616841 \h </w:instrText>
      </w:r>
      <w:r>
        <w:rPr>
          <w:noProof/>
        </w:rPr>
      </w:r>
      <w:r>
        <w:rPr>
          <w:noProof/>
        </w:rPr>
        <w:fldChar w:fldCharType="separate"/>
      </w:r>
      <w:r w:rsidR="00FE6F76">
        <w:rPr>
          <w:noProof/>
        </w:rPr>
        <w:t>4</w:t>
      </w:r>
      <w:r>
        <w:rPr>
          <w:noProof/>
        </w:rPr>
        <w:fldChar w:fldCharType="end"/>
      </w:r>
    </w:p>
    <w:p w14:paraId="67133D3B" w14:textId="3B56F2B4" w:rsidR="001B2313" w:rsidRDefault="001B2313">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_Toc115616842 \h </w:instrText>
      </w:r>
      <w:r>
        <w:rPr>
          <w:noProof/>
        </w:rPr>
      </w:r>
      <w:r>
        <w:rPr>
          <w:noProof/>
        </w:rPr>
        <w:fldChar w:fldCharType="separate"/>
      </w:r>
      <w:r w:rsidR="00FE6F76">
        <w:rPr>
          <w:noProof/>
        </w:rPr>
        <w:t>4</w:t>
      </w:r>
      <w:r>
        <w:rPr>
          <w:noProof/>
        </w:rPr>
        <w:fldChar w:fldCharType="end"/>
      </w:r>
    </w:p>
    <w:p w14:paraId="6820FACA" w14:textId="3682C0FB" w:rsidR="001B2313" w:rsidRDefault="001B2313">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_Toc115616843 \h </w:instrText>
      </w:r>
      <w:r>
        <w:rPr>
          <w:noProof/>
        </w:rPr>
      </w:r>
      <w:r>
        <w:rPr>
          <w:noProof/>
        </w:rPr>
        <w:fldChar w:fldCharType="separate"/>
      </w:r>
      <w:r w:rsidR="00FE6F76">
        <w:rPr>
          <w:noProof/>
        </w:rPr>
        <w:t>4</w:t>
      </w:r>
      <w:r>
        <w:rPr>
          <w:noProof/>
        </w:rPr>
        <w:fldChar w:fldCharType="end"/>
      </w:r>
    </w:p>
    <w:p w14:paraId="544208F9" w14:textId="0AACFE70" w:rsidR="001B2313" w:rsidRDefault="001B2313">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_Toc115616844 \h </w:instrText>
      </w:r>
      <w:r>
        <w:rPr>
          <w:noProof/>
        </w:rPr>
      </w:r>
      <w:r>
        <w:rPr>
          <w:noProof/>
        </w:rPr>
        <w:fldChar w:fldCharType="separate"/>
      </w:r>
      <w:r w:rsidR="00FE6F76">
        <w:rPr>
          <w:noProof/>
        </w:rPr>
        <w:t>4</w:t>
      </w:r>
      <w:r>
        <w:rPr>
          <w:noProof/>
        </w:rPr>
        <w:fldChar w:fldCharType="end"/>
      </w:r>
    </w:p>
    <w:p w14:paraId="045F2063" w14:textId="71A16A62" w:rsidR="001B2313" w:rsidRDefault="001B2313">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_Toc115616845 \h </w:instrText>
      </w:r>
      <w:r>
        <w:rPr>
          <w:noProof/>
        </w:rPr>
      </w:r>
      <w:r>
        <w:rPr>
          <w:noProof/>
        </w:rPr>
        <w:fldChar w:fldCharType="separate"/>
      </w:r>
      <w:r w:rsidR="00FE6F76">
        <w:rPr>
          <w:noProof/>
        </w:rPr>
        <w:t>5</w:t>
      </w:r>
      <w:r>
        <w:rPr>
          <w:noProof/>
        </w:rPr>
        <w:fldChar w:fldCharType="end"/>
      </w:r>
    </w:p>
    <w:p w14:paraId="506A26F8" w14:textId="06B73A3E" w:rsidR="001B2313" w:rsidRDefault="001B2313">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_Toc115616846 \h </w:instrText>
      </w:r>
      <w:r>
        <w:rPr>
          <w:noProof/>
        </w:rPr>
      </w:r>
      <w:r>
        <w:rPr>
          <w:noProof/>
        </w:rPr>
        <w:fldChar w:fldCharType="separate"/>
      </w:r>
      <w:r w:rsidR="00FE6F76">
        <w:rPr>
          <w:noProof/>
        </w:rPr>
        <w:t>5</w:t>
      </w:r>
      <w:r>
        <w:rPr>
          <w:noProof/>
        </w:rPr>
        <w:fldChar w:fldCharType="end"/>
      </w:r>
    </w:p>
    <w:p w14:paraId="07158D3E" w14:textId="07F3BB99" w:rsidR="001B2313" w:rsidRDefault="001B2313">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functions</w:t>
      </w:r>
      <w:r>
        <w:rPr>
          <w:noProof/>
        </w:rPr>
        <w:tab/>
      </w:r>
      <w:r>
        <w:rPr>
          <w:noProof/>
        </w:rPr>
        <w:fldChar w:fldCharType="begin"/>
      </w:r>
      <w:r>
        <w:rPr>
          <w:noProof/>
        </w:rPr>
        <w:instrText xml:space="preserve"> PAGEREF _Toc115616854 \h </w:instrText>
      </w:r>
      <w:r>
        <w:rPr>
          <w:noProof/>
        </w:rPr>
      </w:r>
      <w:r>
        <w:rPr>
          <w:noProof/>
        </w:rPr>
        <w:fldChar w:fldCharType="separate"/>
      </w:r>
      <w:r w:rsidR="00FE6F76">
        <w:rPr>
          <w:noProof/>
        </w:rPr>
        <w:t>5</w:t>
      </w:r>
      <w:r>
        <w:rPr>
          <w:noProof/>
        </w:rPr>
        <w:fldChar w:fldCharType="end"/>
      </w:r>
    </w:p>
    <w:p w14:paraId="60D82D08" w14:textId="74FA4521" w:rsidR="001B2313" w:rsidRDefault="001B2313">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User characteristics</w:t>
      </w:r>
      <w:r>
        <w:rPr>
          <w:noProof/>
        </w:rPr>
        <w:tab/>
      </w:r>
      <w:r>
        <w:rPr>
          <w:noProof/>
        </w:rPr>
        <w:fldChar w:fldCharType="begin"/>
      </w:r>
      <w:r>
        <w:rPr>
          <w:noProof/>
        </w:rPr>
        <w:instrText xml:space="preserve"> PAGEREF _Toc115616855 \h </w:instrText>
      </w:r>
      <w:r>
        <w:rPr>
          <w:noProof/>
        </w:rPr>
      </w:r>
      <w:r>
        <w:rPr>
          <w:noProof/>
        </w:rPr>
        <w:fldChar w:fldCharType="separate"/>
      </w:r>
      <w:r w:rsidR="00FE6F76">
        <w:rPr>
          <w:noProof/>
        </w:rPr>
        <w:t>5</w:t>
      </w:r>
      <w:r>
        <w:rPr>
          <w:noProof/>
        </w:rPr>
        <w:fldChar w:fldCharType="end"/>
      </w:r>
    </w:p>
    <w:p w14:paraId="60447DDF" w14:textId="2F0B0DC2" w:rsidR="001B2313" w:rsidRDefault="001B2313">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Constraints</w:t>
      </w:r>
      <w:r>
        <w:rPr>
          <w:noProof/>
        </w:rPr>
        <w:tab/>
      </w:r>
      <w:r>
        <w:rPr>
          <w:noProof/>
        </w:rPr>
        <w:fldChar w:fldCharType="begin"/>
      </w:r>
      <w:r>
        <w:rPr>
          <w:noProof/>
        </w:rPr>
        <w:instrText xml:space="preserve"> PAGEREF _Toc115616856 \h </w:instrText>
      </w:r>
      <w:r>
        <w:rPr>
          <w:noProof/>
        </w:rPr>
      </w:r>
      <w:r>
        <w:rPr>
          <w:noProof/>
        </w:rPr>
        <w:fldChar w:fldCharType="separate"/>
      </w:r>
      <w:r w:rsidR="00FE6F76">
        <w:rPr>
          <w:noProof/>
        </w:rPr>
        <w:t>6</w:t>
      </w:r>
      <w:r>
        <w:rPr>
          <w:noProof/>
        </w:rPr>
        <w:fldChar w:fldCharType="end"/>
      </w:r>
    </w:p>
    <w:p w14:paraId="3E9DB86B" w14:textId="7CB91092" w:rsidR="001B2313" w:rsidRDefault="001B2313">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Assumptions and dependencies</w:t>
      </w:r>
      <w:r>
        <w:rPr>
          <w:noProof/>
        </w:rPr>
        <w:tab/>
      </w:r>
      <w:r>
        <w:rPr>
          <w:noProof/>
        </w:rPr>
        <w:fldChar w:fldCharType="begin"/>
      </w:r>
      <w:r>
        <w:rPr>
          <w:noProof/>
        </w:rPr>
        <w:instrText xml:space="preserve"> PAGEREF _Toc115616857 \h </w:instrText>
      </w:r>
      <w:r>
        <w:rPr>
          <w:noProof/>
        </w:rPr>
      </w:r>
      <w:r>
        <w:rPr>
          <w:noProof/>
        </w:rPr>
        <w:fldChar w:fldCharType="separate"/>
      </w:r>
      <w:r w:rsidR="00FE6F76">
        <w:rPr>
          <w:noProof/>
        </w:rPr>
        <w:t>6</w:t>
      </w:r>
      <w:r>
        <w:rPr>
          <w:noProof/>
        </w:rPr>
        <w:fldChar w:fldCharType="end"/>
      </w:r>
    </w:p>
    <w:p w14:paraId="43B8A3A2" w14:textId="207C5DC3" w:rsidR="001B2313" w:rsidRDefault="001B2313">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Requirements</w:t>
      </w:r>
      <w:r>
        <w:rPr>
          <w:noProof/>
        </w:rPr>
        <w:tab/>
      </w:r>
      <w:r>
        <w:rPr>
          <w:noProof/>
        </w:rPr>
        <w:fldChar w:fldCharType="begin"/>
      </w:r>
      <w:r>
        <w:rPr>
          <w:noProof/>
        </w:rPr>
        <w:instrText xml:space="preserve"> PAGEREF _Toc115616858 \h </w:instrText>
      </w:r>
      <w:r>
        <w:rPr>
          <w:noProof/>
        </w:rPr>
      </w:r>
      <w:r>
        <w:rPr>
          <w:noProof/>
        </w:rPr>
        <w:fldChar w:fldCharType="separate"/>
      </w:r>
      <w:r w:rsidR="00FE6F76">
        <w:rPr>
          <w:noProof/>
        </w:rPr>
        <w:t>6</w:t>
      </w:r>
      <w:r>
        <w:rPr>
          <w:noProof/>
        </w:rPr>
        <w:fldChar w:fldCharType="end"/>
      </w:r>
    </w:p>
    <w:p w14:paraId="1D6A51A0" w14:textId="680E5192" w:rsidR="001B2313" w:rsidRDefault="001B2313">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Menu</w:t>
      </w:r>
      <w:r>
        <w:rPr>
          <w:noProof/>
        </w:rPr>
        <w:tab/>
      </w:r>
      <w:r>
        <w:rPr>
          <w:noProof/>
        </w:rPr>
        <w:fldChar w:fldCharType="begin"/>
      </w:r>
      <w:r>
        <w:rPr>
          <w:noProof/>
        </w:rPr>
        <w:instrText xml:space="preserve"> PAGEREF _Toc115616859 \h </w:instrText>
      </w:r>
      <w:r>
        <w:rPr>
          <w:noProof/>
        </w:rPr>
      </w:r>
      <w:r>
        <w:rPr>
          <w:noProof/>
        </w:rPr>
        <w:fldChar w:fldCharType="separate"/>
      </w:r>
      <w:r w:rsidR="00FE6F76">
        <w:rPr>
          <w:noProof/>
        </w:rPr>
        <w:t>6</w:t>
      </w:r>
      <w:r>
        <w:rPr>
          <w:noProof/>
        </w:rPr>
        <w:fldChar w:fldCharType="end"/>
      </w:r>
    </w:p>
    <w:p w14:paraId="0580D9A3" w14:textId="53C30547" w:rsidR="001B2313" w:rsidRDefault="001B2313">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Track History</w:t>
      </w:r>
      <w:r>
        <w:rPr>
          <w:noProof/>
        </w:rPr>
        <w:tab/>
      </w:r>
      <w:r>
        <w:rPr>
          <w:noProof/>
        </w:rPr>
        <w:fldChar w:fldCharType="begin"/>
      </w:r>
      <w:r>
        <w:rPr>
          <w:noProof/>
        </w:rPr>
        <w:instrText xml:space="preserve"> PAGEREF _Toc115616862 \h </w:instrText>
      </w:r>
      <w:r>
        <w:rPr>
          <w:noProof/>
        </w:rPr>
      </w:r>
      <w:r>
        <w:rPr>
          <w:noProof/>
        </w:rPr>
        <w:fldChar w:fldCharType="separate"/>
      </w:r>
      <w:r w:rsidR="00FE6F76">
        <w:rPr>
          <w:noProof/>
        </w:rPr>
        <w:t>6</w:t>
      </w:r>
      <w:r>
        <w:rPr>
          <w:noProof/>
        </w:rPr>
        <w:fldChar w:fldCharType="end"/>
      </w:r>
    </w:p>
    <w:p w14:paraId="5154F176" w14:textId="6B7572B7" w:rsidR="001B2313" w:rsidRDefault="001B2313">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View Stats</w:t>
      </w:r>
      <w:r>
        <w:rPr>
          <w:noProof/>
        </w:rPr>
        <w:tab/>
      </w:r>
      <w:r>
        <w:rPr>
          <w:noProof/>
        </w:rPr>
        <w:fldChar w:fldCharType="begin"/>
      </w:r>
      <w:r>
        <w:rPr>
          <w:noProof/>
        </w:rPr>
        <w:instrText xml:space="preserve"> PAGEREF _Toc115616871 \h </w:instrText>
      </w:r>
      <w:r>
        <w:rPr>
          <w:noProof/>
        </w:rPr>
      </w:r>
      <w:r>
        <w:rPr>
          <w:noProof/>
        </w:rPr>
        <w:fldChar w:fldCharType="separate"/>
      </w:r>
      <w:r w:rsidR="00FE6F76">
        <w:rPr>
          <w:noProof/>
        </w:rPr>
        <w:t>7</w:t>
      </w:r>
      <w:r>
        <w:rPr>
          <w:noProof/>
        </w:rPr>
        <w:fldChar w:fldCharType="end"/>
      </w:r>
    </w:p>
    <w:p w14:paraId="2BD7AAA6" w14:textId="1AA3904F" w:rsidR="001B2313" w:rsidRDefault="001B2313">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Classification of Functional Requirements</w:t>
      </w:r>
      <w:r>
        <w:rPr>
          <w:noProof/>
        </w:rPr>
        <w:tab/>
      </w:r>
      <w:r>
        <w:rPr>
          <w:noProof/>
        </w:rPr>
        <w:fldChar w:fldCharType="begin"/>
      </w:r>
      <w:r>
        <w:rPr>
          <w:noProof/>
        </w:rPr>
        <w:instrText xml:space="preserve"> PAGEREF _Toc115616880 \h </w:instrText>
      </w:r>
      <w:r>
        <w:rPr>
          <w:noProof/>
        </w:rPr>
      </w:r>
      <w:r>
        <w:rPr>
          <w:noProof/>
        </w:rPr>
        <w:fldChar w:fldCharType="separate"/>
      </w:r>
      <w:r w:rsidR="00FE6F76">
        <w:rPr>
          <w:noProof/>
        </w:rPr>
        <w:t>7</w:t>
      </w:r>
      <w:r>
        <w:rPr>
          <w:noProof/>
        </w:rPr>
        <w:fldChar w:fldCharType="end"/>
      </w:r>
    </w:p>
    <w:p w14:paraId="096509B5" w14:textId="330AA3F6" w:rsidR="001B2313" w:rsidRDefault="001B2313">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Appendixes</w:t>
      </w:r>
      <w:r>
        <w:rPr>
          <w:noProof/>
        </w:rPr>
        <w:tab/>
      </w:r>
      <w:r>
        <w:rPr>
          <w:noProof/>
        </w:rPr>
        <w:fldChar w:fldCharType="begin"/>
      </w:r>
      <w:r>
        <w:rPr>
          <w:noProof/>
        </w:rPr>
        <w:instrText xml:space="preserve"> PAGEREF _Toc115616882 \h </w:instrText>
      </w:r>
      <w:r>
        <w:rPr>
          <w:noProof/>
        </w:rPr>
      </w:r>
      <w:r>
        <w:rPr>
          <w:noProof/>
        </w:rPr>
        <w:fldChar w:fldCharType="separate"/>
      </w:r>
      <w:r w:rsidR="00FE6F76">
        <w:rPr>
          <w:noProof/>
        </w:rPr>
        <w:t>9</w:t>
      </w:r>
      <w:r>
        <w:rPr>
          <w:noProof/>
        </w:rPr>
        <w:fldChar w:fldCharType="end"/>
      </w:r>
    </w:p>
    <w:p w14:paraId="48882875" w14:textId="04321A7B" w:rsidR="417B9DDC" w:rsidRDefault="417B9DDC" w:rsidP="417B9DDC">
      <w:pPr>
        <w:pStyle w:val="TOC1"/>
        <w:tabs>
          <w:tab w:val="left" w:pos="390"/>
          <w:tab w:val="right" w:leader="dot" w:pos="9360"/>
        </w:tabs>
      </w:pPr>
      <w:r>
        <w:fldChar w:fldCharType="end"/>
      </w:r>
    </w:p>
    <w:p w14:paraId="7290AF26" w14:textId="4E7DD2AA" w:rsidR="00464E62" w:rsidRPr="00F17758" w:rsidRDefault="00464E62">
      <w:pPr>
        <w:pStyle w:val="Title"/>
      </w:pPr>
      <w:r>
        <w:br w:type="page"/>
      </w:r>
      <w:fldSimple w:instr="TITLE  \* MERGEFORMAT">
        <w:r w:rsidR="00AC5229">
          <w:t>Software Requirements Specifications</w:t>
        </w:r>
      </w:fldSimple>
      <w:r>
        <w:t xml:space="preserve"> </w:t>
      </w:r>
    </w:p>
    <w:p w14:paraId="0EE82229" w14:textId="5768C58C" w:rsidR="12F979BD" w:rsidRDefault="00014DED" w:rsidP="12F979BD">
      <w:pPr>
        <w:pStyle w:val="Heading1"/>
      </w:pPr>
      <w:bookmarkStart w:id="0" w:name="_Toc5537887"/>
      <w:bookmarkStart w:id="1" w:name="_Toc115616839"/>
      <w:r>
        <w:t xml:space="preserve">     </w:t>
      </w:r>
      <w:r w:rsidR="00464E62">
        <w:t>Introduction</w:t>
      </w:r>
      <w:bookmarkEnd w:id="0"/>
      <w:bookmarkEnd w:id="1"/>
    </w:p>
    <w:p w14:paraId="6CC4BA91" w14:textId="70FAB930" w:rsidR="00464E62" w:rsidRPr="00F17758" w:rsidRDefault="00394B66">
      <w:pPr>
        <w:pStyle w:val="Heading2"/>
      </w:pPr>
      <w:bookmarkStart w:id="2" w:name="_Toc5537888"/>
      <w:bookmarkStart w:id="3" w:name="_Toc115616840"/>
      <w:r>
        <w:t xml:space="preserve">     </w:t>
      </w:r>
      <w:r w:rsidR="00464E62">
        <w:t>Purpose</w:t>
      </w:r>
      <w:bookmarkEnd w:id="2"/>
      <w:bookmarkEnd w:id="3"/>
    </w:p>
    <w:p w14:paraId="005C792E" w14:textId="6736BD48" w:rsidR="0B7F3A98" w:rsidRDefault="0B7F3A98" w:rsidP="690FD658">
      <w:pPr>
        <w:pStyle w:val="BodyText"/>
      </w:pPr>
      <w:r>
        <w:t xml:space="preserve">The purpose of this document is to describe the requirements specifications for the </w:t>
      </w:r>
      <w:proofErr w:type="spellStart"/>
      <w:r>
        <w:t>BetBuddy</w:t>
      </w:r>
      <w:proofErr w:type="spellEnd"/>
      <w:r>
        <w:t>, our betting tool for sports bettors.</w:t>
      </w:r>
    </w:p>
    <w:p w14:paraId="3ABBC64F" w14:textId="1708AA56" w:rsidR="0B7F3A98" w:rsidRDefault="0B7F3A98" w:rsidP="690FD658">
      <w:pPr>
        <w:pStyle w:val="BodyText"/>
      </w:pPr>
      <w:r>
        <w:t xml:space="preserve">The intended audience of this document includes the makers of </w:t>
      </w:r>
      <w:proofErr w:type="spellStart"/>
      <w:r>
        <w:t>BetBuddy</w:t>
      </w:r>
      <w:proofErr w:type="spellEnd"/>
      <w:r>
        <w:t>, along with any other persons h</w:t>
      </w:r>
      <w:r w:rsidR="148EDCEC">
        <w:t xml:space="preserve">elping in </w:t>
      </w:r>
      <w:r w:rsidR="058CF9D0">
        <w:t>development</w:t>
      </w:r>
      <w:r w:rsidR="148EDCEC">
        <w:t xml:space="preserve"> and/or support.</w:t>
      </w:r>
    </w:p>
    <w:p w14:paraId="053F075F" w14:textId="352C2E2C" w:rsidR="00464E62" w:rsidRPr="00F17758" w:rsidRDefault="00394B66">
      <w:pPr>
        <w:pStyle w:val="Heading2"/>
      </w:pPr>
      <w:bookmarkStart w:id="4" w:name="_Toc5537889"/>
      <w:bookmarkStart w:id="5" w:name="_Toc115616841"/>
      <w:r>
        <w:t xml:space="preserve">     </w:t>
      </w:r>
      <w:r w:rsidR="00464E62">
        <w:t>Scope</w:t>
      </w:r>
      <w:bookmarkEnd w:id="4"/>
      <w:bookmarkEnd w:id="5"/>
    </w:p>
    <w:p w14:paraId="6FFE48A0" w14:textId="1B715BC1" w:rsidR="3778931A" w:rsidRDefault="3778931A" w:rsidP="690FD658">
      <w:pPr>
        <w:pStyle w:val="BodyText"/>
      </w:pPr>
      <w:r>
        <w:t xml:space="preserve">The mobile application to be produced is a bet manager application, which will be referred to as “BB” for </w:t>
      </w:r>
      <w:proofErr w:type="spellStart"/>
      <w:r>
        <w:t>BetBuddy</w:t>
      </w:r>
      <w:proofErr w:type="spellEnd"/>
      <w:r w:rsidR="40185D57">
        <w:t xml:space="preserve"> throughout this document.</w:t>
      </w:r>
    </w:p>
    <w:p w14:paraId="4562D343" w14:textId="4042EC2D" w:rsidR="40185D57" w:rsidRDefault="40185D57" w:rsidP="690FD658">
      <w:pPr>
        <w:pStyle w:val="BodyText"/>
      </w:pPr>
      <w:r>
        <w:t>BB will allow bettors on the go access to</w:t>
      </w:r>
      <w:r w:rsidR="7A2FC997">
        <w:t xml:space="preserve"> </w:t>
      </w:r>
      <w:r w:rsidR="4E336CB4">
        <w:t xml:space="preserve">log any </w:t>
      </w:r>
      <w:r w:rsidR="71AC9930">
        <w:t>new bets placed</w:t>
      </w:r>
      <w:r w:rsidR="4E48D62C">
        <w:t xml:space="preserve"> to keep a cohesive record of their prior bets.</w:t>
      </w:r>
      <w:r w:rsidR="5F73012E">
        <w:t xml:space="preserve"> BB will also allow </w:t>
      </w:r>
      <w:r w:rsidR="6EE82A79">
        <w:t xml:space="preserve">bettors </w:t>
      </w:r>
      <w:r w:rsidR="5F73012E">
        <w:t>to view a variety of associated statistics to help inform them about</w:t>
      </w:r>
      <w:r w:rsidR="1F92C52A">
        <w:t xml:space="preserve"> their successes and failures</w:t>
      </w:r>
      <w:r w:rsidR="5CBCCB91">
        <w:t xml:space="preserve"> </w:t>
      </w:r>
      <w:r w:rsidR="2F4CECCC">
        <w:t>to</w:t>
      </w:r>
      <w:r w:rsidR="5CBCCB91">
        <w:t xml:space="preserve"> improve their chances of betting success.</w:t>
      </w:r>
    </w:p>
    <w:p w14:paraId="475D773B" w14:textId="7F702343" w:rsidR="5CBCCB91" w:rsidRDefault="5CBCCB91" w:rsidP="690FD658">
      <w:pPr>
        <w:pStyle w:val="BodyText"/>
      </w:pPr>
      <w:r>
        <w:t xml:space="preserve">BB could be used by any </w:t>
      </w:r>
      <w:bookmarkStart w:id="6" w:name="_Int_sqeJBurX"/>
      <w:proofErr w:type="spellStart"/>
      <w:r>
        <w:t>bett</w:t>
      </w:r>
      <w:r w:rsidR="505ADF69">
        <w:t>o</w:t>
      </w:r>
      <w:r>
        <w:t>r</w:t>
      </w:r>
      <w:bookmarkEnd w:id="6"/>
      <w:proofErr w:type="spellEnd"/>
      <w:r>
        <w:t xml:space="preserve"> with a device that has access to the google play store</w:t>
      </w:r>
      <w:r w:rsidR="20667DB8">
        <w:t>,</w:t>
      </w:r>
      <w:r w:rsidR="05EA0156">
        <w:t xml:space="preserve"> to record their bets. The objective of B</w:t>
      </w:r>
      <w:r w:rsidR="7262FFE8">
        <w:t xml:space="preserve">B </w:t>
      </w:r>
      <w:r w:rsidR="05EA0156">
        <w:t xml:space="preserve">is to store </w:t>
      </w:r>
      <w:r w:rsidR="2FE7C844">
        <w:t>all</w:t>
      </w:r>
      <w:r w:rsidR="05EA0156">
        <w:t xml:space="preserve"> </w:t>
      </w:r>
      <w:r w:rsidR="1DFEF4DE">
        <w:t>the user’s</w:t>
      </w:r>
      <w:r w:rsidR="05EA0156">
        <w:t xml:space="preserve"> betting data in one place that allows them to see what </w:t>
      </w:r>
      <w:r w:rsidR="2364575C">
        <w:t>bets are succeeding and which are not.</w:t>
      </w:r>
      <w:r w:rsidR="00079D14">
        <w:t xml:space="preserve"> The goals are to help bettors make more informed bets </w:t>
      </w:r>
      <w:r w:rsidR="003239DF">
        <w:t>to</w:t>
      </w:r>
      <w:r w:rsidR="00079D14">
        <w:t xml:space="preserve"> maximize profitability. The users </w:t>
      </w:r>
      <w:r w:rsidR="0535B2ED">
        <w:t xml:space="preserve">use </w:t>
      </w:r>
      <w:r w:rsidR="1D4A9325">
        <w:t>BB</w:t>
      </w:r>
      <w:r w:rsidR="22F0E2FD">
        <w:t xml:space="preserve"> to record and track their bets. The system stores the user’s history and generates associated statistics and graph</w:t>
      </w:r>
      <w:r w:rsidR="70F6537F">
        <w:t>s.</w:t>
      </w:r>
    </w:p>
    <w:p w14:paraId="54EBD8C2" w14:textId="7AF414B7" w:rsidR="00464E62" w:rsidRPr="00F17758" w:rsidRDefault="00394B66">
      <w:pPr>
        <w:pStyle w:val="Heading2"/>
      </w:pPr>
      <w:bookmarkStart w:id="7" w:name="_Toc5537890"/>
      <w:bookmarkStart w:id="8" w:name="_Toc115616842"/>
      <w:r>
        <w:t xml:space="preserve">     </w:t>
      </w:r>
      <w:r w:rsidR="00464E62">
        <w:t>Definitions, Acronyms, and Abbreviations</w:t>
      </w:r>
      <w:bookmarkEnd w:id="7"/>
      <w:bookmarkEnd w:id="8"/>
    </w:p>
    <w:p w14:paraId="41CEA1DE" w14:textId="7A29755D" w:rsidR="5B987DAF" w:rsidRDefault="5B987DAF" w:rsidP="00897014">
      <w:pPr>
        <w:ind w:firstLine="720"/>
      </w:pPr>
      <w:r>
        <w:t xml:space="preserve">BB: </w:t>
      </w:r>
      <w:proofErr w:type="spellStart"/>
      <w:r>
        <w:t>BetBuddy</w:t>
      </w:r>
      <w:proofErr w:type="spellEnd"/>
    </w:p>
    <w:p w14:paraId="29FCBB30" w14:textId="00CB9C4E" w:rsidR="00464E62" w:rsidRPr="00F17758" w:rsidRDefault="00394B66">
      <w:pPr>
        <w:pStyle w:val="Heading2"/>
      </w:pPr>
      <w:bookmarkStart w:id="9" w:name="_Toc5537891"/>
      <w:bookmarkStart w:id="10" w:name="_Toc115616843"/>
      <w:r>
        <w:t xml:space="preserve">     </w:t>
      </w:r>
      <w:r w:rsidR="00464E62">
        <w:t>References</w:t>
      </w:r>
      <w:bookmarkEnd w:id="9"/>
      <w:bookmarkEnd w:id="10"/>
    </w:p>
    <w:p w14:paraId="370370DF" w14:textId="3F9B8A8D" w:rsidR="756AA0BB" w:rsidRDefault="756AA0BB" w:rsidP="417B9DDC">
      <w:pPr>
        <w:ind w:firstLine="720"/>
      </w:pPr>
      <w:r>
        <w:t>None.</w:t>
      </w:r>
    </w:p>
    <w:p w14:paraId="7CAA9108" w14:textId="1E381E80" w:rsidR="00464E62" w:rsidRPr="00F17758" w:rsidRDefault="00394B66">
      <w:pPr>
        <w:pStyle w:val="Heading2"/>
      </w:pPr>
      <w:bookmarkStart w:id="11" w:name="_Toc5537892"/>
      <w:bookmarkStart w:id="12" w:name="_Toc115616844"/>
      <w:r>
        <w:t xml:space="preserve">     </w:t>
      </w:r>
      <w:r w:rsidR="00464E62">
        <w:t>Overview</w:t>
      </w:r>
      <w:bookmarkEnd w:id="11"/>
      <w:bookmarkEnd w:id="12"/>
    </w:p>
    <w:p w14:paraId="7B7CBC01" w14:textId="5602E893" w:rsidR="4445B881" w:rsidRDefault="4445B881" w:rsidP="690FD658">
      <w:pPr>
        <w:pStyle w:val="BodyText"/>
      </w:pPr>
      <w:r>
        <w:t xml:space="preserve">The rest of this </w:t>
      </w:r>
      <w:r w:rsidR="0F1E897E">
        <w:t>document</w:t>
      </w:r>
      <w:r>
        <w:t xml:space="preserve"> contains an overall description of the </w:t>
      </w:r>
      <w:proofErr w:type="spellStart"/>
      <w:r>
        <w:t>BetBuddy</w:t>
      </w:r>
      <w:proofErr w:type="spellEnd"/>
      <w:r>
        <w:t xml:space="preserve"> mobile application (section 2), and the specific requirements for the application (section 3). </w:t>
      </w:r>
    </w:p>
    <w:p w14:paraId="08686810" w14:textId="69F6D6E3" w:rsidR="00464E62" w:rsidRPr="00F17758" w:rsidRDefault="00464E62">
      <w:pPr>
        <w:pStyle w:val="Heading1"/>
      </w:pPr>
      <w:r>
        <w:br w:type="page"/>
      </w:r>
      <w:bookmarkStart w:id="13" w:name="_Toc5537893"/>
      <w:bookmarkStart w:id="14" w:name="_Toc115616845"/>
      <w:r w:rsidR="00394B66">
        <w:lastRenderedPageBreak/>
        <w:t xml:space="preserve">     </w:t>
      </w:r>
      <w:r>
        <w:t>Overall Description</w:t>
      </w:r>
      <w:bookmarkEnd w:id="13"/>
      <w:bookmarkEnd w:id="14"/>
    </w:p>
    <w:p w14:paraId="71C9DF8C" w14:textId="4CB8929F" w:rsidR="00464E62" w:rsidRPr="00F17758" w:rsidRDefault="00394B66">
      <w:pPr>
        <w:pStyle w:val="Heading2"/>
      </w:pPr>
      <w:bookmarkStart w:id="15" w:name="_Toc5537894"/>
      <w:bookmarkStart w:id="16" w:name="_Toc115616846"/>
      <w:r>
        <w:t xml:space="preserve">     </w:t>
      </w:r>
      <w:r w:rsidR="00464E62">
        <w:t>Product perspective</w:t>
      </w:r>
      <w:bookmarkEnd w:id="15"/>
      <w:bookmarkEnd w:id="16"/>
    </w:p>
    <w:p w14:paraId="03FA55BF" w14:textId="7541C303" w:rsidR="5C4DDB45" w:rsidRDefault="5C4DDB45" w:rsidP="417B9DDC">
      <w:pPr>
        <w:ind w:left="720"/>
      </w:pPr>
      <w:proofErr w:type="spellStart"/>
      <w:r>
        <w:t>BetBuddy</w:t>
      </w:r>
      <w:proofErr w:type="spellEnd"/>
      <w:r>
        <w:t xml:space="preserve"> is a mobile app that provides a log of bet history and informational graphs created using the extrapolated data to advise the customer of their betting tendencies and financial returns, which equips the user with the knowledge needed to create and maintain a stable, profitable return on investment.</w:t>
      </w:r>
    </w:p>
    <w:p w14:paraId="6891EDF3" w14:textId="04DBF089" w:rsidR="00464E62" w:rsidRPr="00F17758" w:rsidRDefault="00394B66">
      <w:pPr>
        <w:pStyle w:val="Heading3"/>
      </w:pPr>
      <w:bookmarkStart w:id="17" w:name="_Toc5537895"/>
      <w:bookmarkStart w:id="18" w:name="_Toc115616847"/>
      <w:r>
        <w:t xml:space="preserve">  </w:t>
      </w:r>
      <w:r w:rsidR="00464E62">
        <w:t xml:space="preserve">System </w:t>
      </w:r>
      <w:bookmarkEnd w:id="17"/>
      <w:r w:rsidR="00F17758">
        <w:t>Interfaces</w:t>
      </w:r>
      <w:bookmarkEnd w:id="18"/>
    </w:p>
    <w:p w14:paraId="1BAF183A" w14:textId="1ED87983" w:rsidR="517504D1" w:rsidRDefault="517504D1" w:rsidP="690FD658">
      <w:pPr>
        <w:ind w:left="720"/>
      </w:pPr>
      <w:r>
        <w:t xml:space="preserve">BB is a standalone application that is meant to supplement the users </w:t>
      </w:r>
      <w:r w:rsidR="6587CC08">
        <w:t>sports betting. It has two major</w:t>
      </w:r>
      <w:r w:rsidR="12C1E686">
        <w:t xml:space="preserve"> components: Track History and View Stats</w:t>
      </w:r>
      <w:r w:rsidR="33F3A60F">
        <w:t>.</w:t>
      </w:r>
    </w:p>
    <w:p w14:paraId="1E720D04" w14:textId="44B5A65E" w:rsidR="33F3A60F" w:rsidRDefault="33F3A60F" w:rsidP="690FD658">
      <w:pPr>
        <w:ind w:left="720"/>
      </w:pPr>
      <w:r>
        <w:t>Track History is the primary function of the application allowing users to input their sports betting data. This the</w:t>
      </w:r>
      <w:r w:rsidR="54076B53">
        <w:t xml:space="preserve">n saves the data to the system allowing the user to </w:t>
      </w:r>
      <w:r w:rsidR="1D7AC2BC">
        <w:t>View their statistics.</w:t>
      </w:r>
    </w:p>
    <w:p w14:paraId="4162794A" w14:textId="0A36AE98" w:rsidR="00464E62" w:rsidRPr="00F17758" w:rsidRDefault="00394B66">
      <w:pPr>
        <w:pStyle w:val="Heading3"/>
      </w:pPr>
      <w:bookmarkStart w:id="19" w:name="_Toc5537896"/>
      <w:bookmarkStart w:id="20" w:name="_Toc115616848"/>
      <w:r>
        <w:t xml:space="preserve">  </w:t>
      </w:r>
      <w:r w:rsidR="00464E62">
        <w:t>User Interfaces</w:t>
      </w:r>
      <w:bookmarkEnd w:id="19"/>
      <w:bookmarkEnd w:id="20"/>
    </w:p>
    <w:p w14:paraId="55CEA2B1" w14:textId="55EDA60F" w:rsidR="7E643156" w:rsidRDefault="7E643156" w:rsidP="690FD658">
      <w:pPr>
        <w:ind w:left="720"/>
      </w:pPr>
      <w:r>
        <w:t>Track History and View Stats</w:t>
      </w:r>
      <w:r w:rsidR="679E0284">
        <w:t xml:space="preserve"> must provide a user interface as they</w:t>
      </w:r>
      <w:r>
        <w:t xml:space="preserve"> are the two</w:t>
      </w:r>
      <w:r w:rsidR="299C847E">
        <w:t xml:space="preserve"> primary</w:t>
      </w:r>
      <w:r>
        <w:t xml:space="preserve"> ways the user interacts with the application.</w:t>
      </w:r>
    </w:p>
    <w:p w14:paraId="79D3E8F1" w14:textId="71EFDE4C" w:rsidR="00464E62" w:rsidRPr="00F17758" w:rsidRDefault="00394B66">
      <w:pPr>
        <w:pStyle w:val="Heading3"/>
      </w:pPr>
      <w:bookmarkStart w:id="21" w:name="_Toc5537897"/>
      <w:bookmarkStart w:id="22" w:name="_Toc115616849"/>
      <w:r>
        <w:t xml:space="preserve">  </w:t>
      </w:r>
      <w:r w:rsidR="00464E62">
        <w:t>Hardware Interfaces</w:t>
      </w:r>
      <w:bookmarkEnd w:id="21"/>
      <w:bookmarkEnd w:id="22"/>
    </w:p>
    <w:p w14:paraId="31272C97" w14:textId="03C87D8A" w:rsidR="303E3513" w:rsidRDefault="303E3513" w:rsidP="690FD658">
      <w:pPr>
        <w:ind w:left="720"/>
      </w:pPr>
      <w:r>
        <w:t>All hardware components are a part of the user’s mobile device.</w:t>
      </w:r>
    </w:p>
    <w:p w14:paraId="519C5651" w14:textId="3E125809" w:rsidR="00464E62" w:rsidRPr="00F17758" w:rsidRDefault="00394B66">
      <w:pPr>
        <w:pStyle w:val="Heading3"/>
      </w:pPr>
      <w:bookmarkStart w:id="23" w:name="_Toc5537898"/>
      <w:bookmarkStart w:id="24" w:name="_Toc115616850"/>
      <w:r>
        <w:t xml:space="preserve">  </w:t>
      </w:r>
      <w:r w:rsidR="00464E62">
        <w:t>Software Interfaces</w:t>
      </w:r>
      <w:bookmarkEnd w:id="23"/>
      <w:bookmarkEnd w:id="24"/>
    </w:p>
    <w:p w14:paraId="17D87956" w14:textId="0895F2C8" w:rsidR="2F575338" w:rsidRDefault="2F575338" w:rsidP="690FD658">
      <w:pPr>
        <w:ind w:left="720"/>
      </w:pPr>
      <w:r>
        <w:t xml:space="preserve">The user’s mobile device must be running a version of Android 5.0 or later to use </w:t>
      </w:r>
      <w:proofErr w:type="spellStart"/>
      <w:r>
        <w:t>BetBuddy</w:t>
      </w:r>
      <w:proofErr w:type="spellEnd"/>
      <w:r>
        <w:t>.</w:t>
      </w:r>
    </w:p>
    <w:p w14:paraId="75A84980" w14:textId="213DFBB9" w:rsidR="00464E62" w:rsidRPr="00F17758" w:rsidRDefault="00394B66">
      <w:pPr>
        <w:pStyle w:val="Heading3"/>
      </w:pPr>
      <w:bookmarkStart w:id="25" w:name="_Toc5537899"/>
      <w:bookmarkStart w:id="26" w:name="_Toc115616851"/>
      <w:r>
        <w:t xml:space="preserve">  </w:t>
      </w:r>
      <w:r w:rsidR="00464E62">
        <w:t>Communication Interfaces</w:t>
      </w:r>
      <w:bookmarkEnd w:id="25"/>
      <w:bookmarkEnd w:id="26"/>
    </w:p>
    <w:p w14:paraId="5D7D435F" w14:textId="0DFC633C" w:rsidR="2C1CEB79" w:rsidRDefault="2C1CEB79" w:rsidP="690FD658">
      <w:pPr>
        <w:ind w:left="720"/>
      </w:pPr>
      <w:r>
        <w:t>The system must be able to communicate with the storage on the user’s device for the importing and exporting of user data.</w:t>
      </w:r>
    </w:p>
    <w:p w14:paraId="541898CD" w14:textId="61EEB9A7" w:rsidR="00464E62" w:rsidRPr="00F17758" w:rsidRDefault="00394B66">
      <w:pPr>
        <w:pStyle w:val="Heading3"/>
      </w:pPr>
      <w:bookmarkStart w:id="27" w:name="_Toc5537900"/>
      <w:bookmarkStart w:id="28" w:name="_Toc115616852"/>
      <w:r>
        <w:t xml:space="preserve">  </w:t>
      </w:r>
      <w:r w:rsidR="00464E62">
        <w:t>Memory Constraints</w:t>
      </w:r>
      <w:bookmarkEnd w:id="27"/>
      <w:bookmarkEnd w:id="28"/>
    </w:p>
    <w:p w14:paraId="1E10B378" w14:textId="3C183290" w:rsidR="26D4DFEA" w:rsidRDefault="3EBE0627" w:rsidP="417B9DDC">
      <w:pPr>
        <w:ind w:left="720"/>
      </w:pPr>
      <w:r>
        <w:t>There is no memory constraint at the current time.</w:t>
      </w:r>
    </w:p>
    <w:p w14:paraId="4EAAE07D" w14:textId="1E552685" w:rsidR="00464E62" w:rsidRPr="00F17758" w:rsidRDefault="00394B66">
      <w:pPr>
        <w:pStyle w:val="Heading3"/>
      </w:pPr>
      <w:bookmarkStart w:id="29" w:name="_Toc5537901"/>
      <w:bookmarkStart w:id="30" w:name="_Toc115616853"/>
      <w:r>
        <w:t xml:space="preserve">  </w:t>
      </w:r>
      <w:r w:rsidR="00464E62">
        <w:t>Operations</w:t>
      </w:r>
      <w:bookmarkEnd w:id="29"/>
      <w:bookmarkEnd w:id="30"/>
    </w:p>
    <w:p w14:paraId="2C632AD8" w14:textId="43ED7020" w:rsidR="7FAA958D" w:rsidRDefault="7FAA958D" w:rsidP="690FD658">
      <w:pPr>
        <w:ind w:left="720"/>
      </w:pPr>
      <w:r>
        <w:t xml:space="preserve">The operation of BB must be easy and intuitive </w:t>
      </w:r>
      <w:r w:rsidR="5738A117">
        <w:t>for the sports better to use. No specific information must be required to use the tool.</w:t>
      </w:r>
    </w:p>
    <w:p w14:paraId="0C730A75" w14:textId="40F5AA1E" w:rsidR="00464E62" w:rsidRPr="00F17758" w:rsidRDefault="00394B66">
      <w:pPr>
        <w:pStyle w:val="Heading2"/>
      </w:pPr>
      <w:bookmarkStart w:id="31" w:name="_Toc5537902"/>
      <w:bookmarkStart w:id="32" w:name="_Toc115616854"/>
      <w:r>
        <w:t xml:space="preserve">     </w:t>
      </w:r>
      <w:r w:rsidR="00464E62">
        <w:t>Product functions</w:t>
      </w:r>
      <w:bookmarkEnd w:id="31"/>
      <w:bookmarkEnd w:id="32"/>
    </w:p>
    <w:p w14:paraId="77296926" w14:textId="3C7F033E" w:rsidR="690FD658" w:rsidRDefault="6FEFCB20" w:rsidP="00394B66">
      <w:pPr>
        <w:ind w:left="720"/>
      </w:pPr>
      <w:r>
        <w:t xml:space="preserve">The two main functions for a user of </w:t>
      </w:r>
      <w:proofErr w:type="spellStart"/>
      <w:r>
        <w:t>BetBuddy</w:t>
      </w:r>
      <w:proofErr w:type="spellEnd"/>
      <w:r>
        <w:t xml:space="preserve"> is being able to track their betting history and then view the associated data/graphs.</w:t>
      </w:r>
      <w:r w:rsidR="23C705ED">
        <w:t xml:space="preserve"> </w:t>
      </w:r>
    </w:p>
    <w:p w14:paraId="6FAC2961" w14:textId="77777777" w:rsidR="00394B66" w:rsidRDefault="00394B66" w:rsidP="00394B66">
      <w:pPr>
        <w:ind w:left="720"/>
      </w:pPr>
    </w:p>
    <w:p w14:paraId="00D3A31F" w14:textId="6D0AFB36" w:rsidR="23C705ED" w:rsidRDefault="23C705ED" w:rsidP="690FD658">
      <w:pPr>
        <w:ind w:left="720"/>
      </w:pPr>
      <w:r>
        <w:t>Tracking betting history includes creating new bets, editing existing bets, and deleting existing bets.</w:t>
      </w:r>
      <w:r w:rsidR="586C4485">
        <w:t xml:space="preserve"> Each requires the user to implicitly communicate with the system through the importing and exporting of input data to be accessed </w:t>
      </w:r>
      <w:r w:rsidR="54E51259">
        <w:t>later</w:t>
      </w:r>
      <w:r w:rsidR="586C4485">
        <w:t>.</w:t>
      </w:r>
    </w:p>
    <w:p w14:paraId="57B65A5C" w14:textId="1B715BC1" w:rsidR="690FD658" w:rsidRDefault="690FD658" w:rsidP="690FD658">
      <w:pPr>
        <w:ind w:left="720"/>
      </w:pPr>
    </w:p>
    <w:p w14:paraId="3C87DBE8" w14:textId="5E076407" w:rsidR="136F9A48" w:rsidRDefault="136F9A48" w:rsidP="690FD658">
      <w:pPr>
        <w:ind w:left="720"/>
      </w:pPr>
      <w:r>
        <w:t xml:space="preserve">Viewing associated data and graphs is straight forward in that the user </w:t>
      </w:r>
      <w:r w:rsidR="0D53C6F9">
        <w:t>can</w:t>
      </w:r>
      <w:r>
        <w:t xml:space="preserve"> view their statistics associated with their betting, which includes graphs depicting various aspects of their tendencies. Th</w:t>
      </w:r>
      <w:r w:rsidR="1F6372B9">
        <w:t xml:space="preserve">e user is also able to view their profile, which the system creates to give more subjective information that would not fall underneath the statistical umbrella. The largest </w:t>
      </w:r>
      <w:r w:rsidR="4F946415">
        <w:t>part of this is identifying the type of bettor that the user is, which is determined through a combination of different parts of their betting tendencies.</w:t>
      </w:r>
    </w:p>
    <w:p w14:paraId="6880517D" w14:textId="6D8B02D3" w:rsidR="690FD658" w:rsidRDefault="690FD658" w:rsidP="690FD658">
      <w:pPr>
        <w:ind w:left="720"/>
      </w:pPr>
    </w:p>
    <w:p w14:paraId="46FB4C89" w14:textId="786F5D4B" w:rsidR="7C78B4A4" w:rsidRDefault="7C78B4A4" w:rsidP="690FD658">
      <w:pPr>
        <w:ind w:left="720"/>
      </w:pPr>
      <w:r>
        <w:t>All data is stored on the device and is imported and exported by the system/application itself, thus no internet connection is required.</w:t>
      </w:r>
    </w:p>
    <w:p w14:paraId="3464E553" w14:textId="06AB6F8E" w:rsidR="00464E62" w:rsidRPr="00F17758" w:rsidRDefault="00394B66">
      <w:pPr>
        <w:pStyle w:val="Heading2"/>
      </w:pPr>
      <w:bookmarkStart w:id="33" w:name="_Toc5537903"/>
      <w:bookmarkStart w:id="34" w:name="_Toc115616855"/>
      <w:r>
        <w:t xml:space="preserve">     </w:t>
      </w:r>
      <w:r w:rsidR="00464E62">
        <w:t>User characteristics</w:t>
      </w:r>
      <w:bookmarkEnd w:id="33"/>
      <w:bookmarkEnd w:id="34"/>
    </w:p>
    <w:p w14:paraId="1D867F2F" w14:textId="24A86C1E" w:rsidR="6E033ADF" w:rsidRDefault="6E033ADF" w:rsidP="690FD658">
      <w:pPr>
        <w:ind w:left="720"/>
      </w:pPr>
      <w:r>
        <w:t>Users are bett</w:t>
      </w:r>
      <w:r w:rsidR="296DB099">
        <w:t>o</w:t>
      </w:r>
      <w:r>
        <w:t xml:space="preserve">rs familiar with </w:t>
      </w:r>
      <w:r w:rsidR="622936CB">
        <w:t xml:space="preserve">sports betting </w:t>
      </w:r>
      <w:r w:rsidR="75AAC270">
        <w:t xml:space="preserve">and </w:t>
      </w:r>
      <w:r w:rsidR="546BACE7">
        <w:t>understand</w:t>
      </w:r>
      <w:r w:rsidR="75AAC270">
        <w:t xml:space="preserve"> </w:t>
      </w:r>
      <w:r w:rsidR="48D53A94">
        <w:t>betting terminology</w:t>
      </w:r>
      <w:r w:rsidR="7094313D">
        <w:t xml:space="preserve"> but presumably want to know more about their tendencies and other deeper data not normally available</w:t>
      </w:r>
      <w:r w:rsidR="325559CB">
        <w:t xml:space="preserve"> through traditional betting </w:t>
      </w:r>
      <w:r w:rsidR="325559CB">
        <w:lastRenderedPageBreak/>
        <w:t>applications/services.</w:t>
      </w:r>
    </w:p>
    <w:p w14:paraId="1DBE6B2F" w14:textId="7773DC05" w:rsidR="00464E62" w:rsidRPr="00F17758" w:rsidRDefault="00394B66">
      <w:pPr>
        <w:pStyle w:val="Heading2"/>
      </w:pPr>
      <w:bookmarkStart w:id="35" w:name="_Toc5537904"/>
      <w:bookmarkStart w:id="36" w:name="_Toc115616856"/>
      <w:r>
        <w:t xml:space="preserve">     </w:t>
      </w:r>
      <w:r w:rsidR="00464E62">
        <w:t>Constraints</w:t>
      </w:r>
      <w:bookmarkEnd w:id="35"/>
      <w:bookmarkEnd w:id="36"/>
    </w:p>
    <w:p w14:paraId="5CA535E3" w14:textId="13A7D94C" w:rsidR="62D87EAB" w:rsidRDefault="62D87EAB" w:rsidP="690FD658">
      <w:pPr>
        <w:ind w:left="720"/>
      </w:pPr>
      <w:r>
        <w:t xml:space="preserve">The system will require that the user input data that is within the scope of an actual </w:t>
      </w:r>
      <w:r w:rsidR="5048ED64">
        <w:t xml:space="preserve">sports bettor, i.e., not allowing betting odds that cannot exist or negative money bet. </w:t>
      </w:r>
    </w:p>
    <w:p w14:paraId="2D22AF3C" w14:textId="38B98F9B" w:rsidR="00464E62" w:rsidRPr="00F17758" w:rsidRDefault="00394B66">
      <w:pPr>
        <w:pStyle w:val="Heading2"/>
      </w:pPr>
      <w:bookmarkStart w:id="37" w:name="_Toc5537905"/>
      <w:bookmarkStart w:id="38" w:name="_Toc115616857"/>
      <w:r>
        <w:t xml:space="preserve">     </w:t>
      </w:r>
      <w:r w:rsidR="00464E62">
        <w:t>Assumptions and dependencies</w:t>
      </w:r>
      <w:bookmarkEnd w:id="37"/>
      <w:bookmarkEnd w:id="38"/>
    </w:p>
    <w:p w14:paraId="0C2A3AA8" w14:textId="064B8EAB" w:rsidR="001B2313" w:rsidRDefault="1557EEDB" w:rsidP="00394B66">
      <w:pPr>
        <w:ind w:left="720"/>
      </w:pPr>
      <w:r>
        <w:t>No specific assumption or dependencies.</w:t>
      </w:r>
    </w:p>
    <w:p w14:paraId="15BD86AE" w14:textId="77777777" w:rsidR="001B2313" w:rsidRPr="00F17758" w:rsidRDefault="001B2313" w:rsidP="001B2313"/>
    <w:p w14:paraId="44816735" w14:textId="711A8B3F" w:rsidR="00464E62" w:rsidRPr="00F17758" w:rsidRDefault="00014DED">
      <w:pPr>
        <w:pStyle w:val="Heading1"/>
      </w:pPr>
      <w:bookmarkStart w:id="39" w:name="_Toc5537907"/>
      <w:bookmarkStart w:id="40" w:name="_Toc115616858"/>
      <w:r>
        <w:t xml:space="preserve">      </w:t>
      </w:r>
      <w:r w:rsidR="00464E62">
        <w:t>Specific Requirements</w:t>
      </w:r>
      <w:bookmarkEnd w:id="39"/>
      <w:bookmarkEnd w:id="40"/>
      <w:r w:rsidR="00464E62">
        <w:t xml:space="preserve"> </w:t>
      </w:r>
    </w:p>
    <w:p w14:paraId="33370A76" w14:textId="574889F0" w:rsidR="00464E62" w:rsidRPr="00F17758" w:rsidRDefault="00014DED" w:rsidP="417B9DDC">
      <w:pPr>
        <w:pStyle w:val="Heading2"/>
      </w:pPr>
      <w:bookmarkStart w:id="41" w:name="_Toc115616859"/>
      <w:r>
        <w:t xml:space="preserve">      </w:t>
      </w:r>
      <w:r w:rsidR="6408F3CB">
        <w:t>Menu</w:t>
      </w:r>
      <w:bookmarkEnd w:id="41"/>
    </w:p>
    <w:p w14:paraId="28AC3979" w14:textId="1CCF2D39" w:rsidR="00464E62" w:rsidRPr="00F17758" w:rsidRDefault="00014DED" w:rsidP="12F979BD">
      <w:pPr>
        <w:pStyle w:val="Heading3"/>
      </w:pPr>
      <w:bookmarkStart w:id="42" w:name="_Toc115616860"/>
      <w:r>
        <w:t xml:space="preserve">   </w:t>
      </w:r>
      <w:r w:rsidR="0E1495D2">
        <w:t>The menu should load upon startup of the application</w:t>
      </w:r>
      <w:r w:rsidR="3E08C6AE">
        <w:t>.</w:t>
      </w:r>
      <w:bookmarkEnd w:id="42"/>
    </w:p>
    <w:p w14:paraId="7BBDD4D4" w14:textId="0FC7BBDA" w:rsidR="00464E62" w:rsidRPr="00F17758" w:rsidRDefault="4E93B94E" w:rsidP="12F979BD">
      <w:pPr>
        <w:pStyle w:val="Heading4"/>
      </w:pPr>
      <w:bookmarkStart w:id="43" w:name="_Int_Gruj24FJ"/>
      <w:r>
        <w:t>The</w:t>
      </w:r>
      <w:bookmarkEnd w:id="43"/>
      <w:r w:rsidR="393C2BC1">
        <w:t xml:space="preserve"> </w:t>
      </w:r>
      <w:proofErr w:type="spellStart"/>
      <w:r w:rsidR="393C2BC1">
        <w:t>BetBuddy</w:t>
      </w:r>
      <w:proofErr w:type="spellEnd"/>
      <w:r w:rsidR="393C2BC1">
        <w:t xml:space="preserve"> name shall be displayed on the </w:t>
      </w:r>
      <w:r w:rsidR="2F5E3A18">
        <w:t>menu screen</w:t>
      </w:r>
      <w:r w:rsidR="7C38B200">
        <w:t>.</w:t>
      </w:r>
    </w:p>
    <w:p w14:paraId="10C7F947" w14:textId="68EDEC87" w:rsidR="00464E62" w:rsidRPr="00F17758" w:rsidRDefault="29E28CDF" w:rsidP="417B9DDC">
      <w:pPr>
        <w:pStyle w:val="Heading4"/>
      </w:pPr>
      <w:r>
        <w:t>A button each for the “Track History” and “View Stats” shall be on the menu</w:t>
      </w:r>
      <w:r w:rsidR="788F8197">
        <w:t>.</w:t>
      </w:r>
    </w:p>
    <w:p w14:paraId="30DA3387" w14:textId="51855FF4" w:rsidR="00464E62" w:rsidRPr="00F17758" w:rsidRDefault="00014DED" w:rsidP="690FD658">
      <w:pPr>
        <w:pStyle w:val="Heading3"/>
      </w:pPr>
      <w:bookmarkStart w:id="44" w:name="_Toc115616861"/>
      <w:r>
        <w:t xml:space="preserve">   </w:t>
      </w:r>
      <w:r w:rsidR="58D27717">
        <w:t xml:space="preserve">When a user presses one of the two buttons, the user is then sent to the associated package </w:t>
      </w:r>
      <w:r w:rsidR="00464E62">
        <w:tab/>
      </w:r>
      <w:r w:rsidR="58D27717">
        <w:t>immediately.</w:t>
      </w:r>
      <w:bookmarkEnd w:id="44"/>
    </w:p>
    <w:p w14:paraId="0BFED984" w14:textId="1B9D2FBB" w:rsidR="00464E62" w:rsidRPr="00F17758" w:rsidRDefault="00014DED" w:rsidP="417B9DDC">
      <w:pPr>
        <w:pStyle w:val="Heading2"/>
      </w:pPr>
      <w:bookmarkStart w:id="45" w:name="_Toc115616862"/>
      <w:r>
        <w:t xml:space="preserve">     </w:t>
      </w:r>
      <w:r w:rsidR="0E1495D2">
        <w:t>Track History</w:t>
      </w:r>
      <w:bookmarkEnd w:id="45"/>
    </w:p>
    <w:p w14:paraId="56F957A6" w14:textId="3D3ED0E1" w:rsidR="00464E62" w:rsidRPr="00F17758" w:rsidRDefault="00014DED" w:rsidP="417B9DDC">
      <w:pPr>
        <w:pStyle w:val="Heading3"/>
        <w:rPr>
          <w:iCs/>
        </w:rPr>
      </w:pPr>
      <w:bookmarkStart w:id="46" w:name="_Toc115616863"/>
      <w:r>
        <w:rPr>
          <w:iCs/>
        </w:rPr>
        <w:t xml:space="preserve">  </w:t>
      </w:r>
      <w:r w:rsidR="757EA2A1" w:rsidRPr="12F979BD">
        <w:rPr>
          <w:iCs/>
        </w:rPr>
        <w:t xml:space="preserve">Track History shall be one of two options presented to the user </w:t>
      </w:r>
      <w:r w:rsidR="73B43772" w:rsidRPr="12F979BD">
        <w:rPr>
          <w:iCs/>
        </w:rPr>
        <w:t>on</w:t>
      </w:r>
      <w:r w:rsidR="757EA2A1" w:rsidRPr="12F979BD">
        <w:rPr>
          <w:iCs/>
        </w:rPr>
        <w:t xml:space="preserve"> the menu sc</w:t>
      </w:r>
      <w:r w:rsidR="7BA792C2" w:rsidRPr="12F979BD">
        <w:rPr>
          <w:iCs/>
        </w:rPr>
        <w:t>reen.</w:t>
      </w:r>
      <w:bookmarkEnd w:id="46"/>
    </w:p>
    <w:p w14:paraId="26741228" w14:textId="14221776" w:rsidR="00464E62" w:rsidRPr="00F17758" w:rsidRDefault="00014DED" w:rsidP="00014DED">
      <w:pPr>
        <w:pStyle w:val="Heading3"/>
      </w:pPr>
      <w:bookmarkStart w:id="47" w:name="_Toc115616864"/>
      <w:r>
        <w:t xml:space="preserve">  </w:t>
      </w:r>
      <w:r w:rsidR="418BD698" w:rsidRPr="12F979BD">
        <w:t xml:space="preserve">Upon </w:t>
      </w:r>
      <w:r w:rsidR="40DB4B23" w:rsidRPr="12F979BD">
        <w:t>selecting</w:t>
      </w:r>
      <w:r w:rsidR="418BD698" w:rsidRPr="12F979BD">
        <w:t xml:space="preserve"> the Track History</w:t>
      </w:r>
      <w:r w:rsidR="42124BF5" w:rsidRPr="12F979BD">
        <w:t>, BB will display</w:t>
      </w:r>
      <w:r w:rsidR="3DFB2149" w:rsidRPr="12F979BD">
        <w:t xml:space="preserve"> a new screen</w:t>
      </w:r>
      <w:r w:rsidR="6EFB98C3" w:rsidRPr="12F979BD">
        <w:t xml:space="preserve"> with </w:t>
      </w:r>
      <w:r w:rsidR="1DAA3D8B" w:rsidRPr="12F979BD">
        <w:t>a log of their bet history and</w:t>
      </w:r>
      <w:r>
        <w:t xml:space="preserve"> </w:t>
      </w:r>
      <w:r>
        <w:br/>
        <w:t xml:space="preserve">             </w:t>
      </w:r>
      <w:r w:rsidR="1DAA3D8B" w:rsidRPr="12F979BD">
        <w:t xml:space="preserve">four </w:t>
      </w:r>
      <w:r w:rsidR="6EFB98C3" w:rsidRPr="12F979BD">
        <w:t>option</w:t>
      </w:r>
      <w:r w:rsidR="77182D07" w:rsidRPr="12F979BD">
        <w:t>s</w:t>
      </w:r>
      <w:r w:rsidR="6EFB98C3" w:rsidRPr="12F979BD">
        <w:t xml:space="preserve"> to “Edit”</w:t>
      </w:r>
      <w:r w:rsidR="6B46DAA4" w:rsidRPr="12F979BD">
        <w:t>,</w:t>
      </w:r>
      <w:r w:rsidR="60CDBA15" w:rsidRPr="12F979BD">
        <w:t xml:space="preserve"> </w:t>
      </w:r>
      <w:r w:rsidR="6EFB98C3" w:rsidRPr="12F979BD">
        <w:t>“Input New”</w:t>
      </w:r>
      <w:r w:rsidR="50E4ECE3" w:rsidRPr="12F979BD">
        <w:t>, “Back”</w:t>
      </w:r>
      <w:r w:rsidR="54316BC7" w:rsidRPr="12F979BD">
        <w:t>, o</w:t>
      </w:r>
      <w:r w:rsidR="00A3E955" w:rsidRPr="12F979BD">
        <w:t xml:space="preserve">r </w:t>
      </w:r>
      <w:r w:rsidR="54316BC7" w:rsidRPr="12F979BD">
        <w:t>“Search”.</w:t>
      </w:r>
      <w:bookmarkEnd w:id="47"/>
      <w:r w:rsidR="54316BC7" w:rsidRPr="12F979BD">
        <w:t xml:space="preserve"> </w:t>
      </w:r>
    </w:p>
    <w:p w14:paraId="06DCDA20" w14:textId="1B69887D" w:rsidR="00464E62" w:rsidRPr="00F17758" w:rsidRDefault="292100F4" w:rsidP="12F979BD">
      <w:pPr>
        <w:pStyle w:val="Heading4"/>
        <w:rPr>
          <w:i/>
          <w:iCs/>
        </w:rPr>
      </w:pPr>
      <w:r w:rsidRPr="12F979BD">
        <w:rPr>
          <w:i/>
          <w:iCs/>
        </w:rPr>
        <w:t>The bet history log will be presented from top to bottom in order of newest to oldest.</w:t>
      </w:r>
    </w:p>
    <w:p w14:paraId="27F601D3" w14:textId="6BEA865D" w:rsidR="00464E62" w:rsidRPr="00F17758" w:rsidRDefault="00014DED" w:rsidP="12F979BD">
      <w:pPr>
        <w:pStyle w:val="Heading3"/>
      </w:pPr>
      <w:bookmarkStart w:id="48" w:name="_Toc115616865"/>
      <w:r>
        <w:rPr>
          <w:iCs/>
        </w:rPr>
        <w:t xml:space="preserve">  </w:t>
      </w:r>
      <w:r w:rsidR="11A78A91" w:rsidRPr="12F979BD">
        <w:rPr>
          <w:iCs/>
        </w:rPr>
        <w:t xml:space="preserve">Upon selecting the </w:t>
      </w:r>
      <w:r w:rsidR="54A764CF" w:rsidRPr="12F979BD">
        <w:rPr>
          <w:iCs/>
        </w:rPr>
        <w:t>“</w:t>
      </w:r>
      <w:r w:rsidR="11A78A91" w:rsidRPr="12F979BD">
        <w:rPr>
          <w:iCs/>
        </w:rPr>
        <w:t>Edit</w:t>
      </w:r>
      <w:r w:rsidR="7A4928A2" w:rsidRPr="12F979BD">
        <w:rPr>
          <w:iCs/>
        </w:rPr>
        <w:t>”</w:t>
      </w:r>
      <w:r w:rsidR="11A78A91" w:rsidRPr="12F979BD">
        <w:rPr>
          <w:iCs/>
        </w:rPr>
        <w:t xml:space="preserve"> option, the user will be able to update </w:t>
      </w:r>
      <w:r w:rsidR="176B7372" w:rsidRPr="12F979BD">
        <w:rPr>
          <w:iCs/>
        </w:rPr>
        <w:t xml:space="preserve">any aspect of their bet which </w:t>
      </w:r>
      <w:r w:rsidR="00464E62">
        <w:tab/>
      </w:r>
      <w:r w:rsidR="176B7372" w:rsidRPr="12F979BD">
        <w:rPr>
          <w:iCs/>
        </w:rPr>
        <w:t xml:space="preserve">includes </w:t>
      </w:r>
      <w:r w:rsidR="11A78A91" w:rsidRPr="12F979BD">
        <w:rPr>
          <w:iCs/>
        </w:rPr>
        <w:t xml:space="preserve">odds and </w:t>
      </w:r>
      <w:r w:rsidR="189BBB77" w:rsidRPr="12F979BD">
        <w:rPr>
          <w:iCs/>
        </w:rPr>
        <w:t xml:space="preserve">then </w:t>
      </w:r>
      <w:r w:rsidR="3EBF1B41" w:rsidRPr="12F979BD">
        <w:rPr>
          <w:iCs/>
        </w:rPr>
        <w:t>input whether they won or lost</w:t>
      </w:r>
      <w:r w:rsidR="37F67A04" w:rsidRPr="12F979BD">
        <w:rPr>
          <w:iCs/>
        </w:rPr>
        <w:t xml:space="preserve"> </w:t>
      </w:r>
      <w:r w:rsidR="3EBF1B41" w:rsidRPr="12F979BD">
        <w:rPr>
          <w:iCs/>
        </w:rPr>
        <w:t>the</w:t>
      </w:r>
      <w:r w:rsidR="4A9ECE60" w:rsidRPr="12F979BD">
        <w:rPr>
          <w:iCs/>
        </w:rPr>
        <w:t>ir</w:t>
      </w:r>
      <w:r w:rsidR="3EBF1B41" w:rsidRPr="12F979BD">
        <w:rPr>
          <w:iCs/>
        </w:rPr>
        <w:t xml:space="preserve"> bet.</w:t>
      </w:r>
      <w:bookmarkEnd w:id="48"/>
    </w:p>
    <w:p w14:paraId="182BB8B1" w14:textId="5EC41DFC" w:rsidR="00464E62" w:rsidRPr="00F17758" w:rsidRDefault="71A4916F" w:rsidP="12F979BD">
      <w:pPr>
        <w:pStyle w:val="Heading4"/>
        <w:rPr>
          <w:i/>
          <w:iCs/>
        </w:rPr>
      </w:pPr>
      <w:r w:rsidRPr="12F979BD">
        <w:rPr>
          <w:i/>
          <w:iCs/>
        </w:rPr>
        <w:t>Users will have the ability to completely delete the bet from the log.</w:t>
      </w:r>
    </w:p>
    <w:p w14:paraId="60A004AD" w14:textId="70FD7ECB" w:rsidR="00464E62" w:rsidRPr="00F17758" w:rsidRDefault="00014DED" w:rsidP="12F979BD">
      <w:pPr>
        <w:pStyle w:val="Heading3"/>
        <w:rPr>
          <w:iCs/>
        </w:rPr>
      </w:pPr>
      <w:bookmarkStart w:id="49" w:name="_Toc115616866"/>
      <w:r>
        <w:rPr>
          <w:iCs/>
        </w:rPr>
        <w:t xml:space="preserve">  </w:t>
      </w:r>
      <w:r w:rsidR="71A4916F" w:rsidRPr="12F979BD">
        <w:rPr>
          <w:iCs/>
        </w:rPr>
        <w:t>Upon selecting the “Input New” option</w:t>
      </w:r>
      <w:r w:rsidR="1012086D" w:rsidRPr="12F979BD">
        <w:rPr>
          <w:iCs/>
        </w:rPr>
        <w:t>,</w:t>
      </w:r>
      <w:r w:rsidR="71A4916F" w:rsidRPr="12F979BD">
        <w:rPr>
          <w:iCs/>
        </w:rPr>
        <w:t xml:space="preserve"> users </w:t>
      </w:r>
      <w:r w:rsidR="0610548F" w:rsidRPr="12F979BD">
        <w:rPr>
          <w:iCs/>
        </w:rPr>
        <w:t>will be able to add a new bet to the history log.</w:t>
      </w:r>
      <w:bookmarkEnd w:id="49"/>
    </w:p>
    <w:p w14:paraId="0F390727" w14:textId="400C48A2" w:rsidR="00464E62" w:rsidRPr="00F17758" w:rsidRDefault="70E350DF" w:rsidP="12F979BD">
      <w:pPr>
        <w:pStyle w:val="Heading4"/>
        <w:rPr>
          <w:i/>
          <w:iCs/>
        </w:rPr>
      </w:pPr>
      <w:r w:rsidRPr="12F979BD">
        <w:rPr>
          <w:i/>
          <w:iCs/>
        </w:rPr>
        <w:t xml:space="preserve">The system will ask for information in a clear, spaced way </w:t>
      </w:r>
      <w:r w:rsidR="4633970C" w:rsidRPr="12F979BD">
        <w:rPr>
          <w:i/>
          <w:iCs/>
        </w:rPr>
        <w:t>so as</w:t>
      </w:r>
      <w:r w:rsidRPr="12F979BD">
        <w:rPr>
          <w:i/>
          <w:iCs/>
        </w:rPr>
        <w:t xml:space="preserve"> not </w:t>
      </w:r>
      <w:r w:rsidR="2147120D" w:rsidRPr="12F979BD">
        <w:rPr>
          <w:i/>
          <w:iCs/>
        </w:rPr>
        <w:t>to overwhelm</w:t>
      </w:r>
      <w:r w:rsidRPr="12F979BD">
        <w:rPr>
          <w:i/>
          <w:iCs/>
        </w:rPr>
        <w:t xml:space="preserve"> the user.</w:t>
      </w:r>
    </w:p>
    <w:p w14:paraId="5E3C04C6" w14:textId="5C3FC54A" w:rsidR="00464E62" w:rsidRPr="00014DED" w:rsidRDefault="00014DED" w:rsidP="00014DED">
      <w:pPr>
        <w:pStyle w:val="Heading3"/>
      </w:pPr>
      <w:bookmarkStart w:id="50" w:name="_Toc115616867"/>
      <w:r>
        <w:rPr>
          <w:iCs/>
        </w:rPr>
        <w:t xml:space="preserve">  </w:t>
      </w:r>
      <w:r w:rsidR="0610548F" w:rsidRPr="12F979BD">
        <w:rPr>
          <w:iCs/>
        </w:rPr>
        <w:t>Upon se</w:t>
      </w:r>
      <w:r w:rsidR="2CA8134C" w:rsidRPr="12F979BD">
        <w:rPr>
          <w:iCs/>
        </w:rPr>
        <w:t>lecting the “Search” option,</w:t>
      </w:r>
      <w:r w:rsidR="5B3E1E4D" w:rsidRPr="12F979BD">
        <w:rPr>
          <w:iCs/>
        </w:rPr>
        <w:t xml:space="preserve"> users will be able to use keywords to provide them with a </w:t>
      </w:r>
      <w:r>
        <w:rPr>
          <w:iCs/>
        </w:rPr>
        <w:br/>
      </w:r>
      <w:r>
        <w:t xml:space="preserve">            </w:t>
      </w:r>
      <w:r w:rsidR="5B3E1E4D" w:rsidRPr="00014DED">
        <w:rPr>
          <w:iCs/>
        </w:rPr>
        <w:t>narrowed down</w:t>
      </w:r>
      <w:r w:rsidR="599DFEA3" w:rsidRPr="00014DED">
        <w:rPr>
          <w:iCs/>
        </w:rPr>
        <w:t xml:space="preserve"> versio</w:t>
      </w:r>
      <w:r w:rsidR="5A90F96F" w:rsidRPr="00014DED">
        <w:rPr>
          <w:iCs/>
        </w:rPr>
        <w:t>n</w:t>
      </w:r>
      <w:r w:rsidR="1708BE5E" w:rsidRPr="00014DED">
        <w:rPr>
          <w:iCs/>
        </w:rPr>
        <w:t xml:space="preserve"> of their bet history.</w:t>
      </w:r>
      <w:bookmarkEnd w:id="50"/>
    </w:p>
    <w:p w14:paraId="25573D6A" w14:textId="49013EF4" w:rsidR="00464E62" w:rsidRPr="00F17758" w:rsidRDefault="00014DED" w:rsidP="12F979BD">
      <w:pPr>
        <w:pStyle w:val="Heading3"/>
        <w:rPr>
          <w:iCs/>
        </w:rPr>
      </w:pPr>
      <w:bookmarkStart w:id="51" w:name="_Toc115616868"/>
      <w:r>
        <w:rPr>
          <w:iCs/>
        </w:rPr>
        <w:t xml:space="preserve">  </w:t>
      </w:r>
      <w:r w:rsidR="49589553" w:rsidRPr="12F979BD">
        <w:rPr>
          <w:iCs/>
        </w:rPr>
        <w:t>Track History will display a drop-down menu for classifying types of bets.</w:t>
      </w:r>
      <w:bookmarkEnd w:id="51"/>
    </w:p>
    <w:p w14:paraId="78E8A4FB" w14:textId="5376EEDC" w:rsidR="00464E62" w:rsidRPr="00F17758" w:rsidRDefault="00014DED" w:rsidP="12F979BD">
      <w:pPr>
        <w:pStyle w:val="Heading3"/>
        <w:rPr>
          <w:iCs/>
        </w:rPr>
      </w:pPr>
      <w:bookmarkStart w:id="52" w:name="_Toc115616869"/>
      <w:r>
        <w:rPr>
          <w:iCs/>
        </w:rPr>
        <w:t xml:space="preserve">  </w:t>
      </w:r>
      <w:r w:rsidR="49589553" w:rsidRPr="12F979BD">
        <w:rPr>
          <w:iCs/>
        </w:rPr>
        <w:t xml:space="preserve">Track History will display a second drop-down menu for changing bets shown based on the </w:t>
      </w:r>
      <w:r w:rsidR="00464E62">
        <w:tab/>
      </w:r>
      <w:r w:rsidR="49589553" w:rsidRPr="12F979BD">
        <w:rPr>
          <w:iCs/>
        </w:rPr>
        <w:t>selected time.</w:t>
      </w:r>
      <w:bookmarkEnd w:id="52"/>
    </w:p>
    <w:p w14:paraId="7C322C3A" w14:textId="6857F823" w:rsidR="00464E62" w:rsidRDefault="00014DED" w:rsidP="12F979BD">
      <w:pPr>
        <w:pStyle w:val="Heading3"/>
        <w:rPr>
          <w:iCs/>
        </w:rPr>
      </w:pPr>
      <w:bookmarkStart w:id="53" w:name="_Toc115616870"/>
      <w:r>
        <w:rPr>
          <w:iCs/>
        </w:rPr>
        <w:t xml:space="preserve">  </w:t>
      </w:r>
      <w:r w:rsidR="1708BE5E" w:rsidRPr="64A584F3">
        <w:rPr>
          <w:iCs/>
        </w:rPr>
        <w:t>Upon selecting the “Back” option, users will be returned to the menu.</w:t>
      </w:r>
      <w:bookmarkEnd w:id="53"/>
    </w:p>
    <w:p w14:paraId="11D74A2F" w14:textId="77777777" w:rsidR="001209BA" w:rsidRPr="001209BA" w:rsidRDefault="001209BA" w:rsidP="001209BA"/>
    <w:p w14:paraId="16CA8862" w14:textId="06EAA345" w:rsidR="64A584F3" w:rsidRDefault="64A584F3">
      <w:r>
        <w:br w:type="page"/>
      </w:r>
    </w:p>
    <w:p w14:paraId="724318A3" w14:textId="311AEBFE" w:rsidR="00464E62" w:rsidRPr="00F17758" w:rsidRDefault="00464E62" w:rsidP="690FD658">
      <w:pPr>
        <w:pStyle w:val="BodyText"/>
      </w:pPr>
    </w:p>
    <w:p w14:paraId="30B16441" w14:textId="5621476B" w:rsidR="00464E62" w:rsidRPr="00F17758" w:rsidRDefault="00014DED" w:rsidP="12F979BD">
      <w:pPr>
        <w:pStyle w:val="Heading2"/>
      </w:pPr>
      <w:bookmarkStart w:id="54" w:name="_Toc115616871"/>
      <w:r>
        <w:t xml:space="preserve">     </w:t>
      </w:r>
      <w:r w:rsidR="0E1495D2">
        <w:t>View Stats</w:t>
      </w:r>
      <w:bookmarkEnd w:id="54"/>
    </w:p>
    <w:p w14:paraId="50EDC163" w14:textId="66596056" w:rsidR="00464E62" w:rsidRPr="00F17758" w:rsidRDefault="00014DED" w:rsidP="12F979BD">
      <w:pPr>
        <w:pStyle w:val="Heading3"/>
      </w:pPr>
      <w:bookmarkStart w:id="55" w:name="_Toc115616872"/>
      <w:r>
        <w:t xml:space="preserve">  </w:t>
      </w:r>
      <w:r w:rsidR="16D4E02E">
        <w:t>View stats shall be the second of two options presented to the user on the menu sc</w:t>
      </w:r>
      <w:r w:rsidR="1863AB1E">
        <w:t>reen</w:t>
      </w:r>
      <w:r w:rsidR="1398C21F">
        <w:t>.</w:t>
      </w:r>
      <w:bookmarkEnd w:id="55"/>
    </w:p>
    <w:p w14:paraId="5D1419DB" w14:textId="42130BCB" w:rsidR="00464E62" w:rsidRPr="00F17758" w:rsidRDefault="00014DED" w:rsidP="12F979BD">
      <w:pPr>
        <w:pStyle w:val="Heading3"/>
      </w:pPr>
      <w:bookmarkStart w:id="56" w:name="_Toc115616873"/>
      <w:r>
        <w:t xml:space="preserve">  </w:t>
      </w:r>
      <w:r w:rsidR="1863AB1E">
        <w:t xml:space="preserve">When the user </w:t>
      </w:r>
      <w:r w:rsidR="6CAC3D9E">
        <w:t>selects the View Stats button, they will be presented with a new screen</w:t>
      </w:r>
      <w:r w:rsidR="2D4FEC26">
        <w:t>.</w:t>
      </w:r>
      <w:bookmarkEnd w:id="56"/>
    </w:p>
    <w:p w14:paraId="17B807C4" w14:textId="0D53E756" w:rsidR="00464E62" w:rsidRPr="00F17758" w:rsidRDefault="00014DED" w:rsidP="12F979BD">
      <w:pPr>
        <w:pStyle w:val="Heading3"/>
      </w:pPr>
      <w:bookmarkStart w:id="57" w:name="_Toc115616874"/>
      <w:r>
        <w:t xml:space="preserve">  </w:t>
      </w:r>
      <w:r w:rsidR="2E65BAA3">
        <w:t xml:space="preserve">View stats will always </w:t>
      </w:r>
      <w:r w:rsidR="5BAFD78A">
        <w:t>present the user with a button option to View Graphs</w:t>
      </w:r>
      <w:r w:rsidR="2D4FEC26">
        <w:t>.</w:t>
      </w:r>
      <w:bookmarkEnd w:id="57"/>
    </w:p>
    <w:p w14:paraId="0DD6874F" w14:textId="74DE2AD5" w:rsidR="00464E62" w:rsidRPr="00F17758" w:rsidRDefault="0B9AEFEA" w:rsidP="12F979BD">
      <w:pPr>
        <w:pStyle w:val="Heading4"/>
      </w:pPr>
      <w:r>
        <w:t xml:space="preserve">When the user selects the View Graphs button, they will be </w:t>
      </w:r>
      <w:r w:rsidR="3B98662C">
        <w:t xml:space="preserve">directed to a new screen displaying </w:t>
      </w:r>
      <w:r w:rsidR="00464E62">
        <w:tab/>
      </w:r>
      <w:r w:rsidR="3B98662C">
        <w:t>graphical data of their betting statistics</w:t>
      </w:r>
      <w:r w:rsidR="2314A8DA">
        <w:t>.</w:t>
      </w:r>
    </w:p>
    <w:p w14:paraId="1B6A8773" w14:textId="07EFBD46" w:rsidR="00464E62" w:rsidRPr="00F17758" w:rsidRDefault="7A6BB3AA" w:rsidP="12F979BD">
      <w:pPr>
        <w:pStyle w:val="Heading4"/>
      </w:pPr>
      <w:r>
        <w:t>The user will be able to go back to the View Stats interface with the pressing of a back button.</w:t>
      </w:r>
    </w:p>
    <w:p w14:paraId="45EEC29F" w14:textId="3C4B01CA" w:rsidR="00464E62" w:rsidRPr="00F17758" w:rsidRDefault="00014DED" w:rsidP="12F979BD">
      <w:pPr>
        <w:pStyle w:val="Heading3"/>
      </w:pPr>
      <w:bookmarkStart w:id="58" w:name="_Toc115616875"/>
      <w:r>
        <w:t xml:space="preserve">   </w:t>
      </w:r>
      <w:r w:rsidR="2E65BAA3">
        <w:t>View stats will always pres</w:t>
      </w:r>
      <w:r w:rsidR="09267CA3">
        <w:t>ent the user with a</w:t>
      </w:r>
      <w:r w:rsidR="173C2ECC">
        <w:t xml:space="preserve"> </w:t>
      </w:r>
      <w:r w:rsidR="6DED4885">
        <w:t xml:space="preserve">second </w:t>
      </w:r>
      <w:r w:rsidR="173C2ECC">
        <w:t xml:space="preserve">button </w:t>
      </w:r>
      <w:r w:rsidR="09267CA3">
        <w:t>option to View Profile</w:t>
      </w:r>
      <w:r w:rsidR="2D25D800">
        <w:t>.</w:t>
      </w:r>
      <w:bookmarkEnd w:id="58"/>
    </w:p>
    <w:p w14:paraId="34943546" w14:textId="7505D603" w:rsidR="00464E62" w:rsidRPr="00F17758" w:rsidRDefault="13643E52" w:rsidP="12F979BD">
      <w:pPr>
        <w:pStyle w:val="Heading4"/>
      </w:pPr>
      <w:r>
        <w:t>When the user selects the View Profile button, they will be directed to a new screen displaying</w:t>
      </w:r>
      <w:r w:rsidR="001209BA">
        <w:t xml:space="preserve"> </w:t>
      </w:r>
      <w:r w:rsidR="001209BA">
        <w:br/>
        <w:t xml:space="preserve">              </w:t>
      </w:r>
      <w:r w:rsidR="5FFD64A9">
        <w:t>th</w:t>
      </w:r>
      <w:r w:rsidR="001209BA">
        <w:t xml:space="preserve">e </w:t>
      </w:r>
      <w:r w:rsidR="5FFD64A9">
        <w:t>user’s profile</w:t>
      </w:r>
      <w:r w:rsidR="60049507">
        <w:t>.</w:t>
      </w:r>
    </w:p>
    <w:p w14:paraId="6F554CDE" w14:textId="6295AC65" w:rsidR="00464E62" w:rsidRPr="00F17758" w:rsidRDefault="34523E7F" w:rsidP="12F979BD">
      <w:pPr>
        <w:pStyle w:val="Heading4"/>
      </w:pPr>
      <w:r>
        <w:t>The user will be able to go back to the View Stats interface with the pressing of a back button.</w:t>
      </w:r>
    </w:p>
    <w:p w14:paraId="76CF7D0A" w14:textId="47D6A50C" w:rsidR="00464E62" w:rsidRPr="00F17758" w:rsidRDefault="001209BA" w:rsidP="12F979BD">
      <w:pPr>
        <w:pStyle w:val="Heading3"/>
      </w:pPr>
      <w:bookmarkStart w:id="59" w:name="_Toc115616876"/>
      <w:r>
        <w:t xml:space="preserve">  </w:t>
      </w:r>
      <w:r w:rsidR="49E2CEDE">
        <w:t>View stats will always display a drop-down menu c</w:t>
      </w:r>
      <w:r w:rsidR="56634606">
        <w:t>lassifying types of bets</w:t>
      </w:r>
      <w:r w:rsidR="7DCA6BAF">
        <w:t>.</w:t>
      </w:r>
      <w:bookmarkEnd w:id="59"/>
    </w:p>
    <w:p w14:paraId="298132A8" w14:textId="149D25A3" w:rsidR="00464E62" w:rsidRPr="00F17758" w:rsidRDefault="001209BA" w:rsidP="12F979BD">
      <w:pPr>
        <w:pStyle w:val="Heading3"/>
      </w:pPr>
      <w:bookmarkStart w:id="60" w:name="_Toc115616877"/>
      <w:r>
        <w:t xml:space="preserve">  </w:t>
      </w:r>
      <w:r w:rsidR="7EBFD181">
        <w:t>View stats will always display a second drop-down menu</w:t>
      </w:r>
      <w:r w:rsidR="02BEE6D1">
        <w:t xml:space="preserve"> for changing bets shown based on </w:t>
      </w:r>
      <w:r w:rsidR="00464E62">
        <w:tab/>
      </w:r>
      <w:r w:rsidR="02BEE6D1">
        <w:t>time</w:t>
      </w:r>
      <w:r w:rsidR="7DCA6BAF">
        <w:t>.</w:t>
      </w:r>
      <w:bookmarkEnd w:id="60"/>
    </w:p>
    <w:p w14:paraId="5053E741" w14:textId="48DD878F" w:rsidR="00464E62" w:rsidRPr="00F17758" w:rsidRDefault="001209BA" w:rsidP="12F979BD">
      <w:pPr>
        <w:pStyle w:val="Heading3"/>
      </w:pPr>
      <w:bookmarkStart w:id="61" w:name="_Toc115616878"/>
      <w:r>
        <w:t xml:space="preserve">  </w:t>
      </w:r>
      <w:r w:rsidR="2D2CCC7A">
        <w:t>Upon classification of bet type, and time</w:t>
      </w:r>
      <w:r w:rsidR="5686C884">
        <w:t xml:space="preserve"> by the user</w:t>
      </w:r>
      <w:r w:rsidR="2D2CCC7A">
        <w:t xml:space="preserve">, view stats will display all data meeting the </w:t>
      </w:r>
      <w:r w:rsidR="00464E62">
        <w:tab/>
      </w:r>
      <w:r w:rsidR="00464E62">
        <w:tab/>
      </w:r>
      <w:r w:rsidR="2D2CCC7A">
        <w:t>classification criteria</w:t>
      </w:r>
      <w:r w:rsidR="0BB8E67A">
        <w:t>.</w:t>
      </w:r>
      <w:bookmarkEnd w:id="61"/>
    </w:p>
    <w:p w14:paraId="08E5B2BC" w14:textId="17615AA7" w:rsidR="00464E62" w:rsidRPr="00F17758" w:rsidRDefault="4DFDEFDF" w:rsidP="12F979BD">
      <w:pPr>
        <w:pStyle w:val="Heading3"/>
      </w:pPr>
      <w:bookmarkStart w:id="62" w:name="_Toc115616879"/>
      <w:r>
        <w:t>View stats will always display a back button</w:t>
      </w:r>
      <w:r w:rsidR="0BB8E67A">
        <w:t>.</w:t>
      </w:r>
      <w:bookmarkEnd w:id="62"/>
    </w:p>
    <w:p w14:paraId="4104035E" w14:textId="3F1E174D" w:rsidR="00464E62" w:rsidRPr="00F17758" w:rsidRDefault="00464E62" w:rsidP="690FD658">
      <w:pPr>
        <w:pStyle w:val="Heading1"/>
      </w:pPr>
      <w:bookmarkStart w:id="63" w:name="_Toc5537912"/>
      <w:bookmarkStart w:id="64" w:name="_Toc115616880"/>
      <w:r>
        <w:t xml:space="preserve">Classification of </w:t>
      </w:r>
      <w:r w:rsidR="00F17758">
        <w:t>Functional</w:t>
      </w:r>
      <w:r>
        <w:t xml:space="preserve"> Requirements</w:t>
      </w:r>
      <w:bookmarkEnd w:id="63"/>
      <w:bookmarkEnd w:id="64"/>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5C8A0A64" w14:textId="77777777" w:rsidTr="49551B24">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52020198"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3203F2E5"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669167F6" w14:textId="77777777" w:rsidTr="49551B24">
        <w:tc>
          <w:tcPr>
            <w:tcW w:w="7087" w:type="dxa"/>
            <w:tcBorders>
              <w:top w:val="single" w:sz="12" w:space="0" w:color="auto"/>
              <w:right w:val="single" w:sz="12" w:space="0" w:color="auto"/>
            </w:tcBorders>
          </w:tcPr>
          <w:p w14:paraId="36BD77F1" w14:textId="045BD491" w:rsidR="00464E62" w:rsidRPr="00F17758" w:rsidRDefault="45CAB499" w:rsidP="690FD658">
            <w:pPr>
              <w:autoSpaceDE w:val="0"/>
              <w:autoSpaceDN w:val="0"/>
              <w:adjustRightInd w:val="0"/>
              <w:spacing w:before="120" w:after="120"/>
            </w:pPr>
            <w:r w:rsidRPr="001209BA">
              <w:rPr>
                <w:i/>
                <w:iCs/>
              </w:rPr>
              <w:t>3.1.1</w:t>
            </w:r>
            <w:r>
              <w:t xml:space="preserve"> The menu should load upon startup of the application</w:t>
            </w:r>
          </w:p>
        </w:tc>
        <w:tc>
          <w:tcPr>
            <w:tcW w:w="1985" w:type="dxa"/>
            <w:tcBorders>
              <w:top w:val="single" w:sz="12" w:space="0" w:color="auto"/>
              <w:left w:val="single" w:sz="12" w:space="0" w:color="auto"/>
            </w:tcBorders>
          </w:tcPr>
          <w:p w14:paraId="1DAF3BAF" w14:textId="68F2AA94" w:rsidR="00464E62" w:rsidRPr="00F17758" w:rsidRDefault="45CAB499" w:rsidP="690FD658">
            <w:pPr>
              <w:pStyle w:val="Footer"/>
              <w:spacing w:before="120" w:after="120"/>
              <w:jc w:val="center"/>
              <w:rPr>
                <w:b/>
                <w:bCs/>
                <w:color w:val="FF0000"/>
                <w:sz w:val="22"/>
                <w:szCs w:val="22"/>
              </w:rPr>
            </w:pPr>
            <w:r w:rsidRPr="690FD658">
              <w:rPr>
                <w:b/>
                <w:bCs/>
                <w:color w:val="FF0000"/>
                <w:sz w:val="22"/>
                <w:szCs w:val="22"/>
              </w:rPr>
              <w:t>Essential</w:t>
            </w:r>
          </w:p>
        </w:tc>
      </w:tr>
      <w:tr w:rsidR="00464E62" w:rsidRPr="00F17758" w14:paraId="6E0B0017" w14:textId="77777777" w:rsidTr="49551B24">
        <w:trPr>
          <w:trHeight w:val="495"/>
        </w:trPr>
        <w:tc>
          <w:tcPr>
            <w:tcW w:w="7087" w:type="dxa"/>
            <w:tcBorders>
              <w:right w:val="single" w:sz="12" w:space="0" w:color="auto"/>
            </w:tcBorders>
          </w:tcPr>
          <w:p w14:paraId="734E3BD4" w14:textId="0DCA4070" w:rsidR="00464E62" w:rsidRPr="00F17758" w:rsidRDefault="50263A3B" w:rsidP="690FD658">
            <w:pPr>
              <w:spacing w:before="120" w:after="120"/>
            </w:pPr>
            <w:r w:rsidRPr="001209BA">
              <w:rPr>
                <w:i/>
                <w:iCs/>
              </w:rPr>
              <w:t>3.1.1.1</w:t>
            </w:r>
            <w:bookmarkStart w:id="65" w:name="_Int_eQ5o7rkL"/>
            <w:r>
              <w:t xml:space="preserve"> The</w:t>
            </w:r>
            <w:bookmarkEnd w:id="65"/>
            <w:r>
              <w:t xml:space="preserve"> </w:t>
            </w:r>
            <w:proofErr w:type="spellStart"/>
            <w:r>
              <w:t>BetBuddy</w:t>
            </w:r>
            <w:proofErr w:type="spellEnd"/>
            <w:r>
              <w:t xml:space="preserve"> name shall be displayed on the menu screen</w:t>
            </w:r>
          </w:p>
        </w:tc>
        <w:tc>
          <w:tcPr>
            <w:tcW w:w="1985" w:type="dxa"/>
            <w:tcBorders>
              <w:left w:val="single" w:sz="12" w:space="0" w:color="auto"/>
            </w:tcBorders>
          </w:tcPr>
          <w:p w14:paraId="1B5A30B3" w14:textId="4C0EEA1C" w:rsidR="00464E62" w:rsidRPr="00F17758" w:rsidRDefault="7003F7DD" w:rsidP="690FD658">
            <w:pPr>
              <w:pStyle w:val="Footer"/>
              <w:spacing w:before="120" w:after="120"/>
              <w:jc w:val="center"/>
              <w:rPr>
                <w:b/>
                <w:bCs/>
                <w:color w:val="FF0000"/>
                <w:sz w:val="22"/>
                <w:szCs w:val="22"/>
              </w:rPr>
            </w:pPr>
            <w:r w:rsidRPr="690FD658">
              <w:rPr>
                <w:b/>
                <w:bCs/>
                <w:color w:val="FF0000"/>
                <w:sz w:val="22"/>
                <w:szCs w:val="22"/>
              </w:rPr>
              <w:t>Essential</w:t>
            </w:r>
          </w:p>
        </w:tc>
      </w:tr>
      <w:tr w:rsidR="690FD658" w14:paraId="2E647C38" w14:textId="77777777" w:rsidTr="49551B24">
        <w:trPr>
          <w:trHeight w:val="420"/>
        </w:trPr>
        <w:tc>
          <w:tcPr>
            <w:tcW w:w="7087" w:type="dxa"/>
            <w:tcBorders>
              <w:right w:val="single" w:sz="12" w:space="0" w:color="auto"/>
            </w:tcBorders>
          </w:tcPr>
          <w:p w14:paraId="1990EA67" w14:textId="47493AD2" w:rsidR="3CA7FF15" w:rsidRDefault="3CA7FF15" w:rsidP="690FD658">
            <w:pPr>
              <w:spacing w:before="120" w:after="120"/>
            </w:pPr>
            <w:r w:rsidRPr="001209BA">
              <w:rPr>
                <w:i/>
                <w:iCs/>
              </w:rPr>
              <w:t>3.1.1.2</w:t>
            </w:r>
            <w:r>
              <w:t xml:space="preserve"> A button each for the “Track History” and “View Stats” shall be on the menu</w:t>
            </w:r>
          </w:p>
        </w:tc>
        <w:tc>
          <w:tcPr>
            <w:tcW w:w="1985" w:type="dxa"/>
            <w:tcBorders>
              <w:left w:val="single" w:sz="12" w:space="0" w:color="auto"/>
            </w:tcBorders>
          </w:tcPr>
          <w:p w14:paraId="272A0F7C" w14:textId="274DB319" w:rsidR="34BA50F0" w:rsidRDefault="34BA50F0" w:rsidP="690FD658">
            <w:pPr>
              <w:pStyle w:val="Footer"/>
              <w:spacing w:before="120" w:after="120"/>
              <w:jc w:val="center"/>
              <w:rPr>
                <w:b/>
                <w:bCs/>
                <w:color w:val="FF0000"/>
                <w:sz w:val="22"/>
                <w:szCs w:val="22"/>
              </w:rPr>
            </w:pPr>
            <w:r w:rsidRPr="690FD658">
              <w:rPr>
                <w:b/>
                <w:bCs/>
                <w:color w:val="FF0000"/>
                <w:sz w:val="22"/>
                <w:szCs w:val="22"/>
              </w:rPr>
              <w:t>Essential</w:t>
            </w:r>
          </w:p>
        </w:tc>
      </w:tr>
      <w:tr w:rsidR="690FD658" w14:paraId="34AE29CA" w14:textId="77777777" w:rsidTr="49551B24">
        <w:trPr>
          <w:trHeight w:val="420"/>
        </w:trPr>
        <w:tc>
          <w:tcPr>
            <w:tcW w:w="7087" w:type="dxa"/>
            <w:tcBorders>
              <w:right w:val="single" w:sz="12" w:space="0" w:color="auto"/>
            </w:tcBorders>
          </w:tcPr>
          <w:p w14:paraId="4CCC1C34" w14:textId="3C451A2D" w:rsidR="0A5D1D9A" w:rsidRDefault="0A5D1D9A" w:rsidP="690FD658">
            <w:pPr>
              <w:pStyle w:val="Heading3"/>
              <w:numPr>
                <w:ilvl w:val="2"/>
                <w:numId w:val="0"/>
              </w:numPr>
              <w:spacing w:after="120"/>
              <w:rPr>
                <w:rFonts w:ascii="Times New Roman" w:hAnsi="Times New Roman"/>
                <w:i w:val="0"/>
              </w:rPr>
            </w:pPr>
            <w:bookmarkStart w:id="66" w:name="_Toc115616881"/>
            <w:r w:rsidRPr="001209BA">
              <w:rPr>
                <w:rFonts w:ascii="Times New Roman" w:hAnsi="Times New Roman"/>
                <w:iCs/>
              </w:rPr>
              <w:t>3.1.2</w:t>
            </w:r>
            <w:r w:rsidRPr="690FD658">
              <w:rPr>
                <w:rFonts w:ascii="Times New Roman" w:hAnsi="Times New Roman"/>
                <w:i w:val="0"/>
              </w:rPr>
              <w:t xml:space="preserve"> When a user presses one of the two buttons, the user is then sent to the associated package immediately.</w:t>
            </w:r>
            <w:bookmarkEnd w:id="66"/>
          </w:p>
        </w:tc>
        <w:tc>
          <w:tcPr>
            <w:tcW w:w="1985" w:type="dxa"/>
            <w:tcBorders>
              <w:left w:val="single" w:sz="12" w:space="0" w:color="auto"/>
            </w:tcBorders>
          </w:tcPr>
          <w:p w14:paraId="7965569F" w14:textId="5FE54384" w:rsidR="0B158AED" w:rsidRDefault="0B158AED" w:rsidP="690FD658">
            <w:pPr>
              <w:pStyle w:val="Footer"/>
              <w:spacing w:before="120" w:after="120"/>
              <w:jc w:val="center"/>
              <w:rPr>
                <w:b/>
                <w:bCs/>
                <w:color w:val="FF0000"/>
                <w:sz w:val="22"/>
                <w:szCs w:val="22"/>
              </w:rPr>
            </w:pPr>
            <w:r w:rsidRPr="690FD658">
              <w:rPr>
                <w:b/>
                <w:bCs/>
                <w:color w:val="FF0000"/>
                <w:sz w:val="22"/>
                <w:szCs w:val="22"/>
              </w:rPr>
              <w:t>Essential</w:t>
            </w:r>
          </w:p>
        </w:tc>
      </w:tr>
      <w:tr w:rsidR="690FD658" w14:paraId="1FF7B002" w14:textId="77777777" w:rsidTr="49551B24">
        <w:trPr>
          <w:trHeight w:val="420"/>
        </w:trPr>
        <w:tc>
          <w:tcPr>
            <w:tcW w:w="7087" w:type="dxa"/>
            <w:tcBorders>
              <w:right w:val="single" w:sz="12" w:space="0" w:color="auto"/>
            </w:tcBorders>
          </w:tcPr>
          <w:p w14:paraId="6317078F" w14:textId="3BAD0821" w:rsidR="4F7C465C" w:rsidRDefault="4F7C465C" w:rsidP="690FD658">
            <w:pPr>
              <w:spacing w:before="120" w:after="120"/>
              <w:rPr>
                <w:i/>
                <w:iCs/>
              </w:rPr>
            </w:pPr>
            <w:r w:rsidRPr="690FD658">
              <w:rPr>
                <w:i/>
                <w:iCs/>
              </w:rPr>
              <w:t xml:space="preserve">3.2.1 </w:t>
            </w:r>
            <w:r w:rsidRPr="001209BA">
              <w:t>Track History shall be one of two options presented to the user on the menu screen.</w:t>
            </w:r>
          </w:p>
        </w:tc>
        <w:tc>
          <w:tcPr>
            <w:tcW w:w="1985" w:type="dxa"/>
            <w:tcBorders>
              <w:left w:val="single" w:sz="12" w:space="0" w:color="auto"/>
            </w:tcBorders>
          </w:tcPr>
          <w:p w14:paraId="4CB3BCF9" w14:textId="20B55E8A" w:rsidR="755519D8" w:rsidRDefault="755519D8" w:rsidP="690FD658">
            <w:pPr>
              <w:pStyle w:val="Footer"/>
              <w:spacing w:before="120" w:after="120"/>
              <w:jc w:val="center"/>
              <w:rPr>
                <w:b/>
                <w:bCs/>
                <w:color w:val="FF0000"/>
                <w:sz w:val="22"/>
                <w:szCs w:val="22"/>
              </w:rPr>
            </w:pPr>
            <w:r w:rsidRPr="690FD658">
              <w:rPr>
                <w:b/>
                <w:bCs/>
                <w:color w:val="FF0000"/>
                <w:sz w:val="22"/>
                <w:szCs w:val="22"/>
              </w:rPr>
              <w:t>Essential</w:t>
            </w:r>
          </w:p>
        </w:tc>
      </w:tr>
      <w:tr w:rsidR="690FD658" w14:paraId="3167C88B" w14:textId="77777777" w:rsidTr="49551B24">
        <w:trPr>
          <w:trHeight w:val="420"/>
        </w:trPr>
        <w:tc>
          <w:tcPr>
            <w:tcW w:w="7087" w:type="dxa"/>
            <w:tcBorders>
              <w:right w:val="single" w:sz="12" w:space="0" w:color="auto"/>
            </w:tcBorders>
          </w:tcPr>
          <w:p w14:paraId="6BD4FA11" w14:textId="53656AD3" w:rsidR="0401AC8C" w:rsidRDefault="0401AC8C" w:rsidP="690FD658">
            <w:pPr>
              <w:spacing w:before="120" w:after="120"/>
              <w:rPr>
                <w:i/>
                <w:iCs/>
              </w:rPr>
            </w:pPr>
            <w:r w:rsidRPr="690FD658">
              <w:rPr>
                <w:i/>
                <w:iCs/>
              </w:rPr>
              <w:t xml:space="preserve">3.2.2 </w:t>
            </w:r>
            <w:r w:rsidR="6174B939" w:rsidRPr="001209BA">
              <w:t>Upon selecting the Track History, BB will display a new screen with a log of their bet history and four options to “Edit”, “Input New”, “Back”, or “Search”.</w:t>
            </w:r>
          </w:p>
        </w:tc>
        <w:tc>
          <w:tcPr>
            <w:tcW w:w="1985" w:type="dxa"/>
            <w:tcBorders>
              <w:left w:val="single" w:sz="12" w:space="0" w:color="auto"/>
            </w:tcBorders>
          </w:tcPr>
          <w:p w14:paraId="0D94370A" w14:textId="232AEA59" w:rsidR="5A609DE1" w:rsidRDefault="5A609DE1" w:rsidP="690FD658">
            <w:pPr>
              <w:pStyle w:val="Footer"/>
              <w:spacing w:before="120" w:after="120"/>
              <w:jc w:val="center"/>
              <w:rPr>
                <w:b/>
                <w:bCs/>
                <w:color w:val="FF0000"/>
                <w:sz w:val="22"/>
                <w:szCs w:val="22"/>
              </w:rPr>
            </w:pPr>
            <w:r w:rsidRPr="690FD658">
              <w:rPr>
                <w:b/>
                <w:bCs/>
                <w:color w:val="FF0000"/>
                <w:sz w:val="22"/>
                <w:szCs w:val="22"/>
              </w:rPr>
              <w:t>Essential</w:t>
            </w:r>
          </w:p>
        </w:tc>
      </w:tr>
      <w:tr w:rsidR="690FD658" w14:paraId="0D52117D" w14:textId="77777777" w:rsidTr="49551B24">
        <w:trPr>
          <w:trHeight w:val="420"/>
        </w:trPr>
        <w:tc>
          <w:tcPr>
            <w:tcW w:w="7087" w:type="dxa"/>
            <w:tcBorders>
              <w:right w:val="single" w:sz="12" w:space="0" w:color="auto"/>
            </w:tcBorders>
          </w:tcPr>
          <w:p w14:paraId="1BF35AC7" w14:textId="1CED9002" w:rsidR="2E866372" w:rsidRDefault="2E866372" w:rsidP="690FD658">
            <w:pPr>
              <w:rPr>
                <w:i/>
                <w:iCs/>
              </w:rPr>
            </w:pPr>
            <w:r w:rsidRPr="690FD658">
              <w:rPr>
                <w:i/>
                <w:iCs/>
              </w:rPr>
              <w:t xml:space="preserve">3.2.2.1 </w:t>
            </w:r>
            <w:r w:rsidRPr="001209BA">
              <w:t>The bet history log will be presented from top to bottom in order of newest to oldest.</w:t>
            </w:r>
          </w:p>
        </w:tc>
        <w:tc>
          <w:tcPr>
            <w:tcW w:w="1985" w:type="dxa"/>
            <w:tcBorders>
              <w:left w:val="single" w:sz="12" w:space="0" w:color="auto"/>
            </w:tcBorders>
          </w:tcPr>
          <w:p w14:paraId="0AC44858" w14:textId="6F0D8295" w:rsidR="2E866372" w:rsidRDefault="2E866372" w:rsidP="690FD658">
            <w:pPr>
              <w:pStyle w:val="Footer"/>
              <w:jc w:val="center"/>
              <w:rPr>
                <w:b/>
                <w:bCs/>
                <w:color w:val="1E2FE8"/>
                <w:sz w:val="22"/>
                <w:szCs w:val="22"/>
              </w:rPr>
            </w:pPr>
            <w:r w:rsidRPr="690FD658">
              <w:rPr>
                <w:b/>
                <w:bCs/>
                <w:color w:val="1E2FE8"/>
                <w:sz w:val="22"/>
                <w:szCs w:val="22"/>
              </w:rPr>
              <w:t>Desirable</w:t>
            </w:r>
          </w:p>
        </w:tc>
      </w:tr>
      <w:tr w:rsidR="690FD658" w14:paraId="3AB80685" w14:textId="77777777" w:rsidTr="49551B24">
        <w:trPr>
          <w:trHeight w:val="420"/>
        </w:trPr>
        <w:tc>
          <w:tcPr>
            <w:tcW w:w="7087" w:type="dxa"/>
            <w:tcBorders>
              <w:right w:val="single" w:sz="12" w:space="0" w:color="auto"/>
            </w:tcBorders>
          </w:tcPr>
          <w:p w14:paraId="54B3AF5A" w14:textId="20FEF2B1" w:rsidR="7E91A0CD" w:rsidRDefault="7E91A0CD" w:rsidP="690FD658">
            <w:pPr>
              <w:spacing w:before="120" w:after="120"/>
              <w:rPr>
                <w:i/>
                <w:iCs/>
              </w:rPr>
            </w:pPr>
            <w:r w:rsidRPr="690FD658">
              <w:rPr>
                <w:i/>
                <w:iCs/>
              </w:rPr>
              <w:t xml:space="preserve">3.2.3 </w:t>
            </w:r>
            <w:r w:rsidRPr="001209BA">
              <w:t xml:space="preserve">Upon selecting the “Edit” option, the user will be able to update odds and input </w:t>
            </w:r>
            <w:r w:rsidRPr="001209BA">
              <w:lastRenderedPageBreak/>
              <w:t>whether they won or lost their bet.</w:t>
            </w:r>
          </w:p>
        </w:tc>
        <w:tc>
          <w:tcPr>
            <w:tcW w:w="1985" w:type="dxa"/>
            <w:tcBorders>
              <w:left w:val="single" w:sz="12" w:space="0" w:color="auto"/>
            </w:tcBorders>
          </w:tcPr>
          <w:p w14:paraId="2E93B9CD" w14:textId="7D8A616A" w:rsidR="53E6BE78" w:rsidRDefault="53E6BE78" w:rsidP="690FD658">
            <w:pPr>
              <w:pStyle w:val="Footer"/>
              <w:spacing w:before="120" w:after="120"/>
              <w:jc w:val="center"/>
              <w:rPr>
                <w:b/>
                <w:bCs/>
                <w:color w:val="FF0000"/>
                <w:sz w:val="22"/>
                <w:szCs w:val="22"/>
              </w:rPr>
            </w:pPr>
            <w:r w:rsidRPr="690FD658">
              <w:rPr>
                <w:b/>
                <w:bCs/>
                <w:color w:val="FF0000"/>
                <w:sz w:val="22"/>
                <w:szCs w:val="22"/>
              </w:rPr>
              <w:lastRenderedPageBreak/>
              <w:t>Essential</w:t>
            </w:r>
          </w:p>
        </w:tc>
      </w:tr>
      <w:tr w:rsidR="690FD658" w14:paraId="2E0A1C29" w14:textId="77777777" w:rsidTr="49551B24">
        <w:trPr>
          <w:trHeight w:val="420"/>
        </w:trPr>
        <w:tc>
          <w:tcPr>
            <w:tcW w:w="7087" w:type="dxa"/>
            <w:tcBorders>
              <w:right w:val="single" w:sz="12" w:space="0" w:color="auto"/>
            </w:tcBorders>
          </w:tcPr>
          <w:p w14:paraId="2563809B" w14:textId="76880E4C" w:rsidR="7E91A0CD" w:rsidRDefault="7E91A0CD" w:rsidP="690FD658">
            <w:pPr>
              <w:spacing w:before="120" w:after="120"/>
              <w:rPr>
                <w:i/>
                <w:iCs/>
              </w:rPr>
            </w:pPr>
            <w:r w:rsidRPr="690FD658">
              <w:rPr>
                <w:i/>
                <w:iCs/>
              </w:rPr>
              <w:t xml:space="preserve">3.2.3.1 </w:t>
            </w:r>
            <w:r w:rsidRPr="001209BA">
              <w:t>Users will have the ability to completely delete the bet from the log.</w:t>
            </w:r>
          </w:p>
        </w:tc>
        <w:tc>
          <w:tcPr>
            <w:tcW w:w="1985" w:type="dxa"/>
            <w:tcBorders>
              <w:left w:val="single" w:sz="12" w:space="0" w:color="auto"/>
            </w:tcBorders>
          </w:tcPr>
          <w:p w14:paraId="6639F8AC" w14:textId="0AF3FDCF" w:rsidR="498EA81B" w:rsidRDefault="498EA81B" w:rsidP="690FD658">
            <w:pPr>
              <w:pStyle w:val="Footer"/>
              <w:spacing w:before="120" w:after="120"/>
              <w:jc w:val="center"/>
              <w:rPr>
                <w:b/>
                <w:bCs/>
                <w:color w:val="FF0000"/>
                <w:sz w:val="22"/>
                <w:szCs w:val="22"/>
              </w:rPr>
            </w:pPr>
            <w:r w:rsidRPr="690FD658">
              <w:rPr>
                <w:b/>
                <w:bCs/>
                <w:color w:val="FF0000"/>
                <w:sz w:val="22"/>
                <w:szCs w:val="22"/>
              </w:rPr>
              <w:t>Essential</w:t>
            </w:r>
          </w:p>
        </w:tc>
      </w:tr>
      <w:tr w:rsidR="690FD658" w14:paraId="50DD4510" w14:textId="77777777" w:rsidTr="49551B24">
        <w:trPr>
          <w:trHeight w:val="420"/>
        </w:trPr>
        <w:tc>
          <w:tcPr>
            <w:tcW w:w="7087" w:type="dxa"/>
            <w:tcBorders>
              <w:right w:val="single" w:sz="12" w:space="0" w:color="auto"/>
            </w:tcBorders>
          </w:tcPr>
          <w:p w14:paraId="11BFD20C" w14:textId="3E8E47D2" w:rsidR="463D38CD" w:rsidRDefault="463D38CD" w:rsidP="690FD658">
            <w:pPr>
              <w:spacing w:before="120" w:after="120"/>
              <w:rPr>
                <w:i/>
                <w:iCs/>
              </w:rPr>
            </w:pPr>
            <w:r w:rsidRPr="690FD658">
              <w:rPr>
                <w:i/>
                <w:iCs/>
              </w:rPr>
              <w:t xml:space="preserve">3.2.4 </w:t>
            </w:r>
            <w:r w:rsidRPr="001209BA">
              <w:t>Upon selecting the “Input New” option, users will be able to add a new bet to the history log.</w:t>
            </w:r>
          </w:p>
        </w:tc>
        <w:tc>
          <w:tcPr>
            <w:tcW w:w="1985" w:type="dxa"/>
            <w:tcBorders>
              <w:left w:val="single" w:sz="12" w:space="0" w:color="auto"/>
            </w:tcBorders>
          </w:tcPr>
          <w:p w14:paraId="140FC3FF" w14:textId="6CCC0975" w:rsidR="68943815" w:rsidRDefault="68943815" w:rsidP="690FD658">
            <w:pPr>
              <w:pStyle w:val="Footer"/>
              <w:spacing w:before="120" w:after="120"/>
              <w:jc w:val="center"/>
              <w:rPr>
                <w:b/>
                <w:bCs/>
                <w:color w:val="FF0000"/>
                <w:sz w:val="22"/>
                <w:szCs w:val="22"/>
              </w:rPr>
            </w:pPr>
            <w:r w:rsidRPr="690FD658">
              <w:rPr>
                <w:b/>
                <w:bCs/>
                <w:color w:val="FF0000"/>
                <w:sz w:val="22"/>
                <w:szCs w:val="22"/>
              </w:rPr>
              <w:t>Essential</w:t>
            </w:r>
          </w:p>
        </w:tc>
      </w:tr>
      <w:tr w:rsidR="690FD658" w14:paraId="17B1E155" w14:textId="77777777" w:rsidTr="49551B24">
        <w:trPr>
          <w:trHeight w:val="420"/>
        </w:trPr>
        <w:tc>
          <w:tcPr>
            <w:tcW w:w="7087" w:type="dxa"/>
            <w:tcBorders>
              <w:right w:val="single" w:sz="12" w:space="0" w:color="auto"/>
            </w:tcBorders>
          </w:tcPr>
          <w:p w14:paraId="7B4CEF4F" w14:textId="177E2C74" w:rsidR="1A0340AA" w:rsidRDefault="1A0340AA" w:rsidP="690FD658">
            <w:pPr>
              <w:spacing w:before="120" w:after="120"/>
              <w:rPr>
                <w:i/>
                <w:iCs/>
              </w:rPr>
            </w:pPr>
            <w:r w:rsidRPr="690FD658">
              <w:rPr>
                <w:i/>
                <w:iCs/>
              </w:rPr>
              <w:t xml:space="preserve">3.2.4.1 </w:t>
            </w:r>
            <w:r w:rsidRPr="001209BA">
              <w:t>The system will ask for information in a clear, spaced way so as not to overwhelm the user</w:t>
            </w:r>
            <w:r w:rsidRPr="690FD658">
              <w:rPr>
                <w:i/>
                <w:iCs/>
              </w:rPr>
              <w:t>.</w:t>
            </w:r>
          </w:p>
        </w:tc>
        <w:tc>
          <w:tcPr>
            <w:tcW w:w="1985" w:type="dxa"/>
            <w:tcBorders>
              <w:left w:val="single" w:sz="12" w:space="0" w:color="auto"/>
            </w:tcBorders>
          </w:tcPr>
          <w:p w14:paraId="087F0EB9" w14:textId="6F0D8295" w:rsidR="0E7E6D61" w:rsidRDefault="0E7E6D61" w:rsidP="690FD658">
            <w:pPr>
              <w:pStyle w:val="Footer"/>
              <w:jc w:val="center"/>
              <w:rPr>
                <w:b/>
                <w:bCs/>
                <w:color w:val="1E2FE8"/>
                <w:sz w:val="22"/>
                <w:szCs w:val="22"/>
              </w:rPr>
            </w:pPr>
            <w:r w:rsidRPr="690FD658">
              <w:rPr>
                <w:b/>
                <w:bCs/>
                <w:color w:val="1E2FE8"/>
                <w:sz w:val="22"/>
                <w:szCs w:val="22"/>
              </w:rPr>
              <w:t>Desirable</w:t>
            </w:r>
          </w:p>
          <w:p w14:paraId="3F27133E" w14:textId="0A5C719A" w:rsidR="690FD658" w:rsidRDefault="690FD658" w:rsidP="690FD658">
            <w:pPr>
              <w:pStyle w:val="Footer"/>
              <w:jc w:val="center"/>
            </w:pPr>
          </w:p>
        </w:tc>
      </w:tr>
      <w:tr w:rsidR="690FD658" w14:paraId="4C53047A" w14:textId="77777777" w:rsidTr="49551B24">
        <w:trPr>
          <w:trHeight w:val="420"/>
        </w:trPr>
        <w:tc>
          <w:tcPr>
            <w:tcW w:w="7087" w:type="dxa"/>
            <w:tcBorders>
              <w:right w:val="single" w:sz="12" w:space="0" w:color="auto"/>
            </w:tcBorders>
          </w:tcPr>
          <w:p w14:paraId="3E6A0AF6" w14:textId="4DAE1165" w:rsidR="1A0340AA" w:rsidRDefault="1A0340AA" w:rsidP="690FD658">
            <w:pPr>
              <w:spacing w:before="120" w:after="120"/>
              <w:rPr>
                <w:i/>
                <w:iCs/>
              </w:rPr>
            </w:pPr>
            <w:r w:rsidRPr="690FD658">
              <w:rPr>
                <w:i/>
                <w:iCs/>
              </w:rPr>
              <w:t xml:space="preserve">3.2.5 </w:t>
            </w:r>
            <w:r w:rsidRPr="001209BA">
              <w:t>Upon selecting the “Search” option, users will be able to use keywords to provide them with a narrowed down version of their bet history.</w:t>
            </w:r>
          </w:p>
        </w:tc>
        <w:tc>
          <w:tcPr>
            <w:tcW w:w="1985" w:type="dxa"/>
            <w:tcBorders>
              <w:left w:val="single" w:sz="12" w:space="0" w:color="auto"/>
            </w:tcBorders>
          </w:tcPr>
          <w:p w14:paraId="3D87D652" w14:textId="5D2E27DF" w:rsidR="44AF852C" w:rsidRDefault="44AF852C" w:rsidP="690FD658">
            <w:pPr>
              <w:pStyle w:val="Footer"/>
              <w:jc w:val="center"/>
              <w:rPr>
                <w:b/>
                <w:bCs/>
                <w:color w:val="1E2FE8"/>
                <w:sz w:val="22"/>
                <w:szCs w:val="22"/>
              </w:rPr>
            </w:pPr>
            <w:r w:rsidRPr="690FD658">
              <w:rPr>
                <w:b/>
                <w:bCs/>
                <w:color w:val="1E2FE8"/>
                <w:sz w:val="22"/>
                <w:szCs w:val="22"/>
              </w:rPr>
              <w:t>Desirable</w:t>
            </w:r>
          </w:p>
        </w:tc>
      </w:tr>
      <w:tr w:rsidR="690FD658" w14:paraId="59481650" w14:textId="77777777" w:rsidTr="49551B24">
        <w:trPr>
          <w:trHeight w:val="420"/>
        </w:trPr>
        <w:tc>
          <w:tcPr>
            <w:tcW w:w="7087" w:type="dxa"/>
            <w:tcBorders>
              <w:right w:val="single" w:sz="12" w:space="0" w:color="auto"/>
            </w:tcBorders>
          </w:tcPr>
          <w:p w14:paraId="0C5AF0BC" w14:textId="05CB36B2" w:rsidR="1A0340AA" w:rsidRDefault="1A0340AA" w:rsidP="690FD658">
            <w:pPr>
              <w:spacing w:before="120" w:after="120"/>
              <w:rPr>
                <w:i/>
                <w:iCs/>
              </w:rPr>
            </w:pPr>
            <w:r w:rsidRPr="690FD658">
              <w:rPr>
                <w:i/>
                <w:iCs/>
              </w:rPr>
              <w:t xml:space="preserve">3.2.6 </w:t>
            </w:r>
            <w:r w:rsidRPr="001209BA">
              <w:t>Track History will display a drop-down menu for classifying types of bets.</w:t>
            </w:r>
          </w:p>
        </w:tc>
        <w:tc>
          <w:tcPr>
            <w:tcW w:w="1985" w:type="dxa"/>
            <w:tcBorders>
              <w:left w:val="single" w:sz="12" w:space="0" w:color="auto"/>
            </w:tcBorders>
          </w:tcPr>
          <w:p w14:paraId="24C8C41B" w14:textId="63B4DEA3" w:rsidR="307CC9C3" w:rsidRDefault="307CC9C3" w:rsidP="690FD658">
            <w:pPr>
              <w:pStyle w:val="Footer"/>
              <w:jc w:val="center"/>
              <w:rPr>
                <w:b/>
                <w:bCs/>
                <w:color w:val="FF0000"/>
                <w:sz w:val="22"/>
                <w:szCs w:val="22"/>
              </w:rPr>
            </w:pPr>
            <w:r w:rsidRPr="690FD658">
              <w:rPr>
                <w:b/>
                <w:bCs/>
                <w:color w:val="FF0000"/>
                <w:sz w:val="22"/>
                <w:szCs w:val="22"/>
              </w:rPr>
              <w:t>Essential</w:t>
            </w:r>
          </w:p>
        </w:tc>
      </w:tr>
      <w:tr w:rsidR="690FD658" w14:paraId="1D1F1CDB" w14:textId="77777777" w:rsidTr="49551B24">
        <w:trPr>
          <w:trHeight w:val="420"/>
        </w:trPr>
        <w:tc>
          <w:tcPr>
            <w:tcW w:w="7087" w:type="dxa"/>
            <w:tcBorders>
              <w:right w:val="single" w:sz="12" w:space="0" w:color="auto"/>
            </w:tcBorders>
          </w:tcPr>
          <w:p w14:paraId="467FA31F" w14:textId="26BA13D4" w:rsidR="1A0340AA" w:rsidRDefault="1A0340AA" w:rsidP="690FD658">
            <w:pPr>
              <w:spacing w:before="120" w:after="120"/>
              <w:rPr>
                <w:i/>
                <w:iCs/>
              </w:rPr>
            </w:pPr>
            <w:r w:rsidRPr="690FD658">
              <w:rPr>
                <w:i/>
                <w:iCs/>
              </w:rPr>
              <w:t xml:space="preserve">3.2.7 </w:t>
            </w:r>
            <w:r w:rsidRPr="001209BA">
              <w:t>Track History will display a second drop-down menu for changing bets shown based on the selected time.</w:t>
            </w:r>
          </w:p>
        </w:tc>
        <w:tc>
          <w:tcPr>
            <w:tcW w:w="1985" w:type="dxa"/>
            <w:tcBorders>
              <w:left w:val="single" w:sz="12" w:space="0" w:color="auto"/>
            </w:tcBorders>
          </w:tcPr>
          <w:p w14:paraId="6545845D" w14:textId="4689D846" w:rsidR="52F26D0E" w:rsidRDefault="52F26D0E" w:rsidP="690FD658">
            <w:pPr>
              <w:pStyle w:val="Footer"/>
              <w:jc w:val="center"/>
              <w:rPr>
                <w:b/>
                <w:bCs/>
                <w:color w:val="FF0000"/>
                <w:sz w:val="22"/>
                <w:szCs w:val="22"/>
              </w:rPr>
            </w:pPr>
            <w:r w:rsidRPr="690FD658">
              <w:rPr>
                <w:b/>
                <w:bCs/>
                <w:color w:val="FF0000"/>
                <w:sz w:val="22"/>
                <w:szCs w:val="22"/>
              </w:rPr>
              <w:t>Essential</w:t>
            </w:r>
          </w:p>
        </w:tc>
      </w:tr>
      <w:tr w:rsidR="690FD658" w14:paraId="77CFE6B1" w14:textId="77777777" w:rsidTr="49551B24">
        <w:trPr>
          <w:trHeight w:val="420"/>
        </w:trPr>
        <w:tc>
          <w:tcPr>
            <w:tcW w:w="7087" w:type="dxa"/>
            <w:tcBorders>
              <w:right w:val="single" w:sz="12" w:space="0" w:color="auto"/>
            </w:tcBorders>
          </w:tcPr>
          <w:p w14:paraId="42759584" w14:textId="139C22D2" w:rsidR="1A0340AA" w:rsidRDefault="1A0340AA" w:rsidP="690FD658">
            <w:pPr>
              <w:spacing w:before="120" w:after="120"/>
              <w:rPr>
                <w:i/>
                <w:iCs/>
              </w:rPr>
            </w:pPr>
            <w:r w:rsidRPr="690FD658">
              <w:rPr>
                <w:i/>
                <w:iCs/>
              </w:rPr>
              <w:t xml:space="preserve">3.2.8 </w:t>
            </w:r>
            <w:r w:rsidRPr="001209BA">
              <w:t>Upon selecting the “Back” option, users will be returned to the menu.</w:t>
            </w:r>
          </w:p>
        </w:tc>
        <w:tc>
          <w:tcPr>
            <w:tcW w:w="1985" w:type="dxa"/>
            <w:tcBorders>
              <w:left w:val="single" w:sz="12" w:space="0" w:color="auto"/>
            </w:tcBorders>
          </w:tcPr>
          <w:p w14:paraId="546040DD" w14:textId="57B84F67" w:rsidR="501813ED" w:rsidRDefault="501813ED" w:rsidP="690FD658">
            <w:pPr>
              <w:pStyle w:val="Footer"/>
              <w:jc w:val="center"/>
              <w:rPr>
                <w:b/>
                <w:bCs/>
                <w:color w:val="FF0000"/>
                <w:sz w:val="22"/>
                <w:szCs w:val="22"/>
              </w:rPr>
            </w:pPr>
            <w:r w:rsidRPr="690FD658">
              <w:rPr>
                <w:b/>
                <w:bCs/>
                <w:color w:val="FF0000"/>
                <w:sz w:val="22"/>
                <w:szCs w:val="22"/>
              </w:rPr>
              <w:t>Essential</w:t>
            </w:r>
          </w:p>
        </w:tc>
      </w:tr>
      <w:tr w:rsidR="690FD658" w14:paraId="3115957F" w14:textId="77777777" w:rsidTr="49551B24">
        <w:trPr>
          <w:trHeight w:val="420"/>
        </w:trPr>
        <w:tc>
          <w:tcPr>
            <w:tcW w:w="7087" w:type="dxa"/>
            <w:tcBorders>
              <w:right w:val="single" w:sz="12" w:space="0" w:color="auto"/>
            </w:tcBorders>
          </w:tcPr>
          <w:p w14:paraId="55CAB3C7" w14:textId="3C3658AF" w:rsidR="1A0340AA" w:rsidRDefault="1A0340AA" w:rsidP="690FD658">
            <w:pPr>
              <w:pStyle w:val="BodyText"/>
              <w:spacing w:before="120"/>
              <w:ind w:left="0"/>
            </w:pPr>
            <w:r w:rsidRPr="001209BA">
              <w:rPr>
                <w:i/>
                <w:iCs/>
              </w:rPr>
              <w:t>3.3.1</w:t>
            </w:r>
            <w:r>
              <w:t xml:space="preserve"> View stats shall be the second of two options presented to the user on the menu screen.</w:t>
            </w:r>
          </w:p>
        </w:tc>
        <w:tc>
          <w:tcPr>
            <w:tcW w:w="1985" w:type="dxa"/>
            <w:tcBorders>
              <w:left w:val="single" w:sz="12" w:space="0" w:color="auto"/>
            </w:tcBorders>
          </w:tcPr>
          <w:p w14:paraId="3421F0E7" w14:textId="6E2C7541" w:rsidR="0698055D" w:rsidRDefault="0698055D" w:rsidP="690FD658">
            <w:pPr>
              <w:pStyle w:val="Footer"/>
              <w:jc w:val="center"/>
              <w:rPr>
                <w:b/>
                <w:bCs/>
                <w:color w:val="FF0000"/>
                <w:sz w:val="22"/>
                <w:szCs w:val="22"/>
              </w:rPr>
            </w:pPr>
            <w:r w:rsidRPr="690FD658">
              <w:rPr>
                <w:b/>
                <w:bCs/>
                <w:color w:val="FF0000"/>
                <w:sz w:val="22"/>
                <w:szCs w:val="22"/>
              </w:rPr>
              <w:t>Essential</w:t>
            </w:r>
          </w:p>
        </w:tc>
      </w:tr>
      <w:tr w:rsidR="690FD658" w14:paraId="31E0487E" w14:textId="77777777" w:rsidTr="49551B24">
        <w:trPr>
          <w:trHeight w:val="420"/>
        </w:trPr>
        <w:tc>
          <w:tcPr>
            <w:tcW w:w="7087" w:type="dxa"/>
            <w:tcBorders>
              <w:right w:val="single" w:sz="12" w:space="0" w:color="auto"/>
            </w:tcBorders>
          </w:tcPr>
          <w:p w14:paraId="3DFC7FC3" w14:textId="579507BD" w:rsidR="1A0340AA" w:rsidRDefault="1A0340AA" w:rsidP="690FD658">
            <w:pPr>
              <w:spacing w:before="120" w:after="120"/>
            </w:pPr>
            <w:r w:rsidRPr="001209BA">
              <w:rPr>
                <w:i/>
                <w:iCs/>
              </w:rPr>
              <w:t>3.3.2</w:t>
            </w:r>
            <w:r>
              <w:t xml:space="preserve"> When the user selects the View Stats button, they will be presented with a new screen.</w:t>
            </w:r>
          </w:p>
        </w:tc>
        <w:tc>
          <w:tcPr>
            <w:tcW w:w="1985" w:type="dxa"/>
            <w:tcBorders>
              <w:left w:val="single" w:sz="12" w:space="0" w:color="auto"/>
            </w:tcBorders>
          </w:tcPr>
          <w:p w14:paraId="2BB302C5" w14:textId="0BE9BAF4" w:rsidR="22A5BC61" w:rsidRDefault="22A5BC61" w:rsidP="690FD658">
            <w:pPr>
              <w:pStyle w:val="Footer"/>
              <w:jc w:val="center"/>
              <w:rPr>
                <w:b/>
                <w:bCs/>
                <w:color w:val="FF0000"/>
                <w:sz w:val="22"/>
                <w:szCs w:val="22"/>
              </w:rPr>
            </w:pPr>
            <w:r w:rsidRPr="690FD658">
              <w:rPr>
                <w:b/>
                <w:bCs/>
                <w:color w:val="FF0000"/>
                <w:sz w:val="22"/>
                <w:szCs w:val="22"/>
              </w:rPr>
              <w:t>Essential</w:t>
            </w:r>
          </w:p>
        </w:tc>
      </w:tr>
      <w:tr w:rsidR="690FD658" w14:paraId="63081EF3" w14:textId="77777777" w:rsidTr="49551B24">
        <w:trPr>
          <w:trHeight w:val="420"/>
        </w:trPr>
        <w:tc>
          <w:tcPr>
            <w:tcW w:w="7087" w:type="dxa"/>
            <w:tcBorders>
              <w:right w:val="single" w:sz="12" w:space="0" w:color="auto"/>
            </w:tcBorders>
          </w:tcPr>
          <w:p w14:paraId="67CF31D7" w14:textId="350D132F" w:rsidR="1A0340AA" w:rsidRDefault="1A0340AA" w:rsidP="690FD658">
            <w:pPr>
              <w:spacing w:before="120" w:after="120"/>
            </w:pPr>
            <w:r w:rsidRPr="001209BA">
              <w:rPr>
                <w:i/>
                <w:iCs/>
              </w:rPr>
              <w:t>3.3.3</w:t>
            </w:r>
            <w:r>
              <w:t xml:space="preserve"> View stats will always present the user with a button option to View Graphs.</w:t>
            </w:r>
          </w:p>
        </w:tc>
        <w:tc>
          <w:tcPr>
            <w:tcW w:w="1985" w:type="dxa"/>
            <w:tcBorders>
              <w:left w:val="single" w:sz="12" w:space="0" w:color="auto"/>
            </w:tcBorders>
          </w:tcPr>
          <w:p w14:paraId="181FEB67" w14:textId="6836D227" w:rsidR="6D9107A6" w:rsidRDefault="6D9107A6" w:rsidP="690FD658">
            <w:pPr>
              <w:pStyle w:val="Footer"/>
              <w:jc w:val="center"/>
              <w:rPr>
                <w:b/>
                <w:bCs/>
                <w:color w:val="FF0000"/>
                <w:sz w:val="22"/>
                <w:szCs w:val="22"/>
              </w:rPr>
            </w:pPr>
            <w:r w:rsidRPr="690FD658">
              <w:rPr>
                <w:b/>
                <w:bCs/>
                <w:color w:val="FF0000"/>
                <w:sz w:val="22"/>
                <w:szCs w:val="22"/>
              </w:rPr>
              <w:t>Essential</w:t>
            </w:r>
          </w:p>
        </w:tc>
      </w:tr>
      <w:tr w:rsidR="690FD658" w14:paraId="52465520" w14:textId="77777777" w:rsidTr="49551B24">
        <w:trPr>
          <w:trHeight w:val="420"/>
        </w:trPr>
        <w:tc>
          <w:tcPr>
            <w:tcW w:w="7087" w:type="dxa"/>
            <w:tcBorders>
              <w:right w:val="single" w:sz="12" w:space="0" w:color="auto"/>
            </w:tcBorders>
          </w:tcPr>
          <w:p w14:paraId="28916772" w14:textId="63684AD6" w:rsidR="1A0340AA" w:rsidRDefault="1A0340AA" w:rsidP="690FD658">
            <w:pPr>
              <w:pStyle w:val="BodyText"/>
              <w:spacing w:before="120"/>
              <w:ind w:left="0"/>
            </w:pPr>
            <w:r w:rsidRPr="001209BA">
              <w:rPr>
                <w:i/>
                <w:iCs/>
              </w:rPr>
              <w:t>3.3.3.1</w:t>
            </w:r>
            <w:r w:rsidR="13BC61D9">
              <w:t xml:space="preserve"> </w:t>
            </w:r>
            <w:r>
              <w:t>When the user selects the View Graphs button, they will be directed to a new screen displaying graphical data of their betting statistics.</w:t>
            </w:r>
          </w:p>
        </w:tc>
        <w:tc>
          <w:tcPr>
            <w:tcW w:w="1985" w:type="dxa"/>
            <w:tcBorders>
              <w:left w:val="single" w:sz="12" w:space="0" w:color="auto"/>
            </w:tcBorders>
          </w:tcPr>
          <w:p w14:paraId="7B63F0F0" w14:textId="35F9BD83" w:rsidR="157FC946" w:rsidRDefault="157FC946" w:rsidP="690FD658">
            <w:pPr>
              <w:pStyle w:val="Footer"/>
              <w:jc w:val="center"/>
              <w:rPr>
                <w:b/>
                <w:bCs/>
                <w:color w:val="FF0000"/>
                <w:sz w:val="22"/>
                <w:szCs w:val="22"/>
              </w:rPr>
            </w:pPr>
            <w:r w:rsidRPr="690FD658">
              <w:rPr>
                <w:b/>
                <w:bCs/>
                <w:color w:val="FF0000"/>
                <w:sz w:val="22"/>
                <w:szCs w:val="22"/>
              </w:rPr>
              <w:t>Essential</w:t>
            </w:r>
          </w:p>
        </w:tc>
      </w:tr>
      <w:tr w:rsidR="690FD658" w14:paraId="63326576" w14:textId="77777777" w:rsidTr="49551B24">
        <w:trPr>
          <w:trHeight w:val="420"/>
        </w:trPr>
        <w:tc>
          <w:tcPr>
            <w:tcW w:w="7087" w:type="dxa"/>
            <w:tcBorders>
              <w:right w:val="single" w:sz="12" w:space="0" w:color="auto"/>
            </w:tcBorders>
          </w:tcPr>
          <w:p w14:paraId="7D999C47" w14:textId="799A1C84" w:rsidR="1A0340AA" w:rsidRDefault="1A0340AA" w:rsidP="690FD658">
            <w:pPr>
              <w:pStyle w:val="BodyText"/>
              <w:spacing w:before="120"/>
              <w:ind w:left="0"/>
            </w:pPr>
            <w:r w:rsidRPr="001209BA">
              <w:rPr>
                <w:i/>
                <w:iCs/>
              </w:rPr>
              <w:t>3.3.3.2</w:t>
            </w:r>
            <w:r>
              <w:t xml:space="preserve"> The user will be able to go back to the View Stats interface with the pressing of a back button.</w:t>
            </w:r>
          </w:p>
        </w:tc>
        <w:tc>
          <w:tcPr>
            <w:tcW w:w="1985" w:type="dxa"/>
            <w:tcBorders>
              <w:left w:val="single" w:sz="12" w:space="0" w:color="auto"/>
            </w:tcBorders>
          </w:tcPr>
          <w:p w14:paraId="23056E9C" w14:textId="750B12F3" w:rsidR="35B1DE1D" w:rsidRDefault="35B1DE1D" w:rsidP="690FD658">
            <w:pPr>
              <w:pStyle w:val="Footer"/>
              <w:jc w:val="center"/>
              <w:rPr>
                <w:b/>
                <w:bCs/>
                <w:color w:val="FF0000"/>
                <w:sz w:val="22"/>
                <w:szCs w:val="22"/>
              </w:rPr>
            </w:pPr>
            <w:r w:rsidRPr="690FD658">
              <w:rPr>
                <w:b/>
                <w:bCs/>
                <w:color w:val="FF0000"/>
                <w:sz w:val="22"/>
                <w:szCs w:val="22"/>
              </w:rPr>
              <w:t>Essential</w:t>
            </w:r>
          </w:p>
        </w:tc>
      </w:tr>
      <w:tr w:rsidR="690FD658" w14:paraId="6EFFF146" w14:textId="77777777" w:rsidTr="49551B24">
        <w:trPr>
          <w:trHeight w:val="420"/>
        </w:trPr>
        <w:tc>
          <w:tcPr>
            <w:tcW w:w="7087" w:type="dxa"/>
            <w:tcBorders>
              <w:right w:val="single" w:sz="12" w:space="0" w:color="auto"/>
            </w:tcBorders>
          </w:tcPr>
          <w:p w14:paraId="4BD0A487" w14:textId="10F0756F" w:rsidR="1A0340AA" w:rsidRDefault="27FB1A7F" w:rsidP="690FD658">
            <w:pPr>
              <w:pStyle w:val="BodyText"/>
              <w:spacing w:before="120"/>
              <w:ind w:left="0"/>
            </w:pPr>
            <w:r w:rsidRPr="001209BA">
              <w:rPr>
                <w:i/>
                <w:iCs/>
              </w:rPr>
              <w:t>3.3.</w:t>
            </w:r>
            <w:r w:rsidR="67DFF48D" w:rsidRPr="001209BA">
              <w:rPr>
                <w:i/>
                <w:iCs/>
              </w:rPr>
              <w:t>4</w:t>
            </w:r>
            <w:r>
              <w:t xml:space="preserve"> View stats will always present the user with a second button option to View Profile.</w:t>
            </w:r>
          </w:p>
        </w:tc>
        <w:tc>
          <w:tcPr>
            <w:tcW w:w="1985" w:type="dxa"/>
            <w:tcBorders>
              <w:left w:val="single" w:sz="12" w:space="0" w:color="auto"/>
            </w:tcBorders>
          </w:tcPr>
          <w:p w14:paraId="6F337098" w14:textId="5481DEB3" w:rsidR="2CA1C202" w:rsidRDefault="2CA1C202" w:rsidP="690FD658">
            <w:pPr>
              <w:pStyle w:val="Footer"/>
              <w:jc w:val="center"/>
              <w:rPr>
                <w:b/>
                <w:bCs/>
                <w:color w:val="FF0000"/>
                <w:sz w:val="22"/>
                <w:szCs w:val="22"/>
              </w:rPr>
            </w:pPr>
            <w:r w:rsidRPr="690FD658">
              <w:rPr>
                <w:b/>
                <w:bCs/>
                <w:color w:val="FF0000"/>
                <w:sz w:val="22"/>
                <w:szCs w:val="22"/>
              </w:rPr>
              <w:t>Essential</w:t>
            </w:r>
          </w:p>
        </w:tc>
      </w:tr>
      <w:tr w:rsidR="690FD658" w14:paraId="2498D21B" w14:textId="77777777" w:rsidTr="49551B24">
        <w:trPr>
          <w:trHeight w:val="420"/>
        </w:trPr>
        <w:tc>
          <w:tcPr>
            <w:tcW w:w="7087" w:type="dxa"/>
            <w:tcBorders>
              <w:right w:val="single" w:sz="12" w:space="0" w:color="auto"/>
            </w:tcBorders>
          </w:tcPr>
          <w:p w14:paraId="7B5EE911" w14:textId="3F296C1A" w:rsidR="1A0340AA" w:rsidRDefault="27FB1A7F" w:rsidP="690FD658">
            <w:pPr>
              <w:spacing w:before="120" w:after="120"/>
            </w:pPr>
            <w:r w:rsidRPr="001209BA">
              <w:rPr>
                <w:i/>
                <w:iCs/>
              </w:rPr>
              <w:t>3.3.</w:t>
            </w:r>
            <w:r w:rsidR="131B53A9" w:rsidRPr="001209BA">
              <w:rPr>
                <w:i/>
                <w:iCs/>
              </w:rPr>
              <w:t>4</w:t>
            </w:r>
            <w:r w:rsidRPr="001209BA">
              <w:rPr>
                <w:i/>
                <w:iCs/>
              </w:rPr>
              <w:t>.1</w:t>
            </w:r>
            <w:r>
              <w:t xml:space="preserve"> When the user selects the View Profile button, they will be directed to a new screen displaying the user’s profile.</w:t>
            </w:r>
          </w:p>
        </w:tc>
        <w:tc>
          <w:tcPr>
            <w:tcW w:w="1985" w:type="dxa"/>
            <w:tcBorders>
              <w:left w:val="single" w:sz="12" w:space="0" w:color="auto"/>
            </w:tcBorders>
          </w:tcPr>
          <w:p w14:paraId="786EBAED" w14:textId="59107A42" w:rsidR="05B3BC98" w:rsidRDefault="05B3BC98" w:rsidP="690FD658">
            <w:pPr>
              <w:pStyle w:val="Footer"/>
              <w:jc w:val="center"/>
              <w:rPr>
                <w:b/>
                <w:bCs/>
                <w:color w:val="FF0000"/>
                <w:sz w:val="22"/>
                <w:szCs w:val="22"/>
              </w:rPr>
            </w:pPr>
            <w:r w:rsidRPr="690FD658">
              <w:rPr>
                <w:b/>
                <w:bCs/>
                <w:color w:val="FF0000"/>
                <w:sz w:val="22"/>
                <w:szCs w:val="22"/>
              </w:rPr>
              <w:t>Essential</w:t>
            </w:r>
          </w:p>
        </w:tc>
      </w:tr>
      <w:tr w:rsidR="690FD658" w14:paraId="1B140E40" w14:textId="77777777" w:rsidTr="49551B24">
        <w:trPr>
          <w:trHeight w:val="420"/>
        </w:trPr>
        <w:tc>
          <w:tcPr>
            <w:tcW w:w="7087" w:type="dxa"/>
            <w:tcBorders>
              <w:right w:val="single" w:sz="12" w:space="0" w:color="auto"/>
            </w:tcBorders>
          </w:tcPr>
          <w:p w14:paraId="3C193C2C" w14:textId="3D45AC33" w:rsidR="1A0340AA" w:rsidRDefault="27FB1A7F" w:rsidP="690FD658">
            <w:pPr>
              <w:pStyle w:val="BodyText"/>
              <w:spacing w:before="120"/>
              <w:ind w:left="0"/>
            </w:pPr>
            <w:r w:rsidRPr="001209BA">
              <w:rPr>
                <w:i/>
                <w:iCs/>
              </w:rPr>
              <w:t>3.3.</w:t>
            </w:r>
            <w:r w:rsidR="698746D7" w:rsidRPr="001209BA">
              <w:rPr>
                <w:i/>
                <w:iCs/>
              </w:rPr>
              <w:t>4</w:t>
            </w:r>
            <w:r w:rsidRPr="001209BA">
              <w:rPr>
                <w:i/>
                <w:iCs/>
              </w:rPr>
              <w:t>.2</w:t>
            </w:r>
            <w:r>
              <w:t xml:space="preserve"> The user will be able to go back to the View Stats interface with the pressing of a back button.</w:t>
            </w:r>
          </w:p>
        </w:tc>
        <w:tc>
          <w:tcPr>
            <w:tcW w:w="1985" w:type="dxa"/>
            <w:tcBorders>
              <w:left w:val="single" w:sz="12" w:space="0" w:color="auto"/>
            </w:tcBorders>
          </w:tcPr>
          <w:p w14:paraId="7705B6B8" w14:textId="14AF483D" w:rsidR="337822E0" w:rsidRDefault="337822E0" w:rsidP="690FD658">
            <w:pPr>
              <w:pStyle w:val="Footer"/>
              <w:jc w:val="center"/>
              <w:rPr>
                <w:b/>
                <w:bCs/>
                <w:color w:val="FF0000"/>
                <w:sz w:val="22"/>
                <w:szCs w:val="22"/>
              </w:rPr>
            </w:pPr>
            <w:r w:rsidRPr="690FD658">
              <w:rPr>
                <w:b/>
                <w:bCs/>
                <w:color w:val="FF0000"/>
                <w:sz w:val="22"/>
                <w:szCs w:val="22"/>
              </w:rPr>
              <w:t>Essential</w:t>
            </w:r>
          </w:p>
        </w:tc>
      </w:tr>
      <w:tr w:rsidR="690FD658" w14:paraId="48E32B24" w14:textId="77777777" w:rsidTr="49551B24">
        <w:trPr>
          <w:trHeight w:val="420"/>
        </w:trPr>
        <w:tc>
          <w:tcPr>
            <w:tcW w:w="7087" w:type="dxa"/>
            <w:tcBorders>
              <w:right w:val="single" w:sz="12" w:space="0" w:color="auto"/>
            </w:tcBorders>
          </w:tcPr>
          <w:p w14:paraId="51E1DEF6" w14:textId="2DDB9403" w:rsidR="1A0340AA" w:rsidRDefault="27FB1A7F" w:rsidP="690FD658">
            <w:pPr>
              <w:pStyle w:val="BodyText"/>
              <w:spacing w:before="120"/>
              <w:ind w:left="0"/>
            </w:pPr>
            <w:r w:rsidRPr="001209BA">
              <w:rPr>
                <w:i/>
                <w:iCs/>
              </w:rPr>
              <w:t>3.3.</w:t>
            </w:r>
            <w:r w:rsidR="7A515E1C" w:rsidRPr="001209BA">
              <w:rPr>
                <w:i/>
                <w:iCs/>
              </w:rPr>
              <w:t>5</w:t>
            </w:r>
            <w:r>
              <w:t xml:space="preserve"> View stats will always display a drop-down menu classifying types of bets.</w:t>
            </w:r>
          </w:p>
        </w:tc>
        <w:tc>
          <w:tcPr>
            <w:tcW w:w="1985" w:type="dxa"/>
            <w:tcBorders>
              <w:left w:val="single" w:sz="12" w:space="0" w:color="auto"/>
            </w:tcBorders>
          </w:tcPr>
          <w:p w14:paraId="275B1710" w14:textId="7DE73979" w:rsidR="064C2375" w:rsidRDefault="064C2375" w:rsidP="690FD658">
            <w:pPr>
              <w:pStyle w:val="Footer"/>
              <w:jc w:val="center"/>
              <w:rPr>
                <w:b/>
                <w:bCs/>
                <w:color w:val="FF0000"/>
                <w:sz w:val="22"/>
                <w:szCs w:val="22"/>
              </w:rPr>
            </w:pPr>
            <w:r w:rsidRPr="690FD658">
              <w:rPr>
                <w:b/>
                <w:bCs/>
                <w:color w:val="FF0000"/>
                <w:sz w:val="22"/>
                <w:szCs w:val="22"/>
              </w:rPr>
              <w:t>Essential</w:t>
            </w:r>
          </w:p>
        </w:tc>
      </w:tr>
      <w:tr w:rsidR="690FD658" w14:paraId="334F4D0C" w14:textId="77777777" w:rsidTr="49551B24">
        <w:trPr>
          <w:trHeight w:val="420"/>
        </w:trPr>
        <w:tc>
          <w:tcPr>
            <w:tcW w:w="7087" w:type="dxa"/>
            <w:tcBorders>
              <w:right w:val="single" w:sz="12" w:space="0" w:color="auto"/>
            </w:tcBorders>
          </w:tcPr>
          <w:p w14:paraId="22A69606" w14:textId="2D91C4FF" w:rsidR="72DB38D1" w:rsidRDefault="28E3C289" w:rsidP="690FD658">
            <w:pPr>
              <w:spacing w:before="120" w:after="120"/>
            </w:pPr>
            <w:r w:rsidRPr="001209BA">
              <w:rPr>
                <w:i/>
                <w:iCs/>
              </w:rPr>
              <w:t>3.3.</w:t>
            </w:r>
            <w:r w:rsidR="180FB02B" w:rsidRPr="001209BA">
              <w:rPr>
                <w:i/>
                <w:iCs/>
              </w:rPr>
              <w:t>6</w:t>
            </w:r>
            <w:r>
              <w:t xml:space="preserve"> View stats will always display a second drop-down menu for changing bets shown based on time.</w:t>
            </w:r>
          </w:p>
        </w:tc>
        <w:tc>
          <w:tcPr>
            <w:tcW w:w="1985" w:type="dxa"/>
            <w:tcBorders>
              <w:left w:val="single" w:sz="12" w:space="0" w:color="auto"/>
            </w:tcBorders>
          </w:tcPr>
          <w:p w14:paraId="3ABF9443" w14:textId="75EB49FF" w:rsidR="51C4F46A" w:rsidRDefault="51C4F46A" w:rsidP="690FD658">
            <w:pPr>
              <w:pStyle w:val="Footer"/>
              <w:jc w:val="center"/>
              <w:rPr>
                <w:b/>
                <w:bCs/>
                <w:color w:val="FF0000"/>
                <w:sz w:val="22"/>
                <w:szCs w:val="22"/>
              </w:rPr>
            </w:pPr>
            <w:r w:rsidRPr="690FD658">
              <w:rPr>
                <w:b/>
                <w:bCs/>
                <w:color w:val="FF0000"/>
                <w:sz w:val="22"/>
                <w:szCs w:val="22"/>
              </w:rPr>
              <w:t>Essential</w:t>
            </w:r>
          </w:p>
        </w:tc>
      </w:tr>
      <w:tr w:rsidR="690FD658" w14:paraId="1FBB1E26" w14:textId="77777777" w:rsidTr="49551B24">
        <w:trPr>
          <w:trHeight w:val="420"/>
        </w:trPr>
        <w:tc>
          <w:tcPr>
            <w:tcW w:w="7087" w:type="dxa"/>
            <w:tcBorders>
              <w:right w:val="single" w:sz="12" w:space="0" w:color="auto"/>
            </w:tcBorders>
          </w:tcPr>
          <w:p w14:paraId="2D129A54" w14:textId="23A6EA1C" w:rsidR="72DB38D1" w:rsidRDefault="28E3C289" w:rsidP="690FD658">
            <w:pPr>
              <w:spacing w:before="120" w:after="120"/>
            </w:pPr>
            <w:r w:rsidRPr="001209BA">
              <w:rPr>
                <w:i/>
                <w:iCs/>
              </w:rPr>
              <w:t>3.3.</w:t>
            </w:r>
            <w:r w:rsidR="191A4278" w:rsidRPr="001209BA">
              <w:rPr>
                <w:i/>
                <w:iCs/>
              </w:rPr>
              <w:t>7</w:t>
            </w:r>
            <w:r>
              <w:t xml:space="preserve"> Upon classification of bet type, and time by the user, view stats will display all data meeting the classification criteria.</w:t>
            </w:r>
          </w:p>
        </w:tc>
        <w:tc>
          <w:tcPr>
            <w:tcW w:w="1985" w:type="dxa"/>
            <w:tcBorders>
              <w:left w:val="single" w:sz="12" w:space="0" w:color="auto"/>
            </w:tcBorders>
          </w:tcPr>
          <w:p w14:paraId="2299A121" w14:textId="337BE08F" w:rsidR="6652D42A" w:rsidRDefault="6652D42A" w:rsidP="690FD658">
            <w:pPr>
              <w:pStyle w:val="Footer"/>
              <w:jc w:val="center"/>
              <w:rPr>
                <w:b/>
                <w:bCs/>
                <w:color w:val="FF0000"/>
                <w:sz w:val="22"/>
                <w:szCs w:val="22"/>
              </w:rPr>
            </w:pPr>
            <w:r w:rsidRPr="690FD658">
              <w:rPr>
                <w:b/>
                <w:bCs/>
                <w:color w:val="FF0000"/>
                <w:sz w:val="22"/>
                <w:szCs w:val="22"/>
              </w:rPr>
              <w:t>Essential</w:t>
            </w:r>
          </w:p>
        </w:tc>
      </w:tr>
      <w:tr w:rsidR="690FD658" w14:paraId="471D54D8" w14:textId="77777777" w:rsidTr="49551B24">
        <w:trPr>
          <w:trHeight w:val="420"/>
        </w:trPr>
        <w:tc>
          <w:tcPr>
            <w:tcW w:w="7087" w:type="dxa"/>
            <w:tcBorders>
              <w:right w:val="single" w:sz="12" w:space="0" w:color="auto"/>
            </w:tcBorders>
          </w:tcPr>
          <w:p w14:paraId="27E25B62" w14:textId="29B27CFA" w:rsidR="72DB38D1" w:rsidRDefault="28E3C289" w:rsidP="690FD658">
            <w:pPr>
              <w:spacing w:before="120" w:after="120"/>
            </w:pPr>
            <w:r w:rsidRPr="001209BA">
              <w:rPr>
                <w:i/>
                <w:iCs/>
              </w:rPr>
              <w:lastRenderedPageBreak/>
              <w:t>3.3.</w:t>
            </w:r>
            <w:r w:rsidR="72FC9669" w:rsidRPr="001209BA">
              <w:rPr>
                <w:i/>
                <w:iCs/>
              </w:rPr>
              <w:t>8</w:t>
            </w:r>
            <w:r>
              <w:t xml:space="preserve"> View stats will always display a back button.</w:t>
            </w:r>
          </w:p>
        </w:tc>
        <w:tc>
          <w:tcPr>
            <w:tcW w:w="1985" w:type="dxa"/>
            <w:tcBorders>
              <w:left w:val="single" w:sz="12" w:space="0" w:color="auto"/>
            </w:tcBorders>
          </w:tcPr>
          <w:p w14:paraId="1D023C9B" w14:textId="26FFDBE0" w:rsidR="72E6A18F" w:rsidRDefault="72E6A18F" w:rsidP="690FD658">
            <w:pPr>
              <w:pStyle w:val="Footer"/>
              <w:jc w:val="center"/>
              <w:rPr>
                <w:b/>
                <w:bCs/>
                <w:color w:val="FF0000"/>
                <w:sz w:val="22"/>
                <w:szCs w:val="22"/>
              </w:rPr>
            </w:pPr>
            <w:r w:rsidRPr="690FD658">
              <w:rPr>
                <w:b/>
                <w:bCs/>
                <w:color w:val="FF0000"/>
                <w:sz w:val="22"/>
                <w:szCs w:val="22"/>
              </w:rPr>
              <w:t>Essential</w:t>
            </w:r>
          </w:p>
        </w:tc>
      </w:tr>
    </w:tbl>
    <w:p w14:paraId="370F73FB" w14:textId="77777777" w:rsidR="00464E62" w:rsidRPr="00F17758" w:rsidRDefault="00464E62">
      <w:pPr>
        <w:pStyle w:val="InfoBlue"/>
      </w:pPr>
    </w:p>
    <w:p w14:paraId="6B79ADD0" w14:textId="695784DF" w:rsidR="00464E62" w:rsidRPr="00F17758" w:rsidRDefault="00464E62" w:rsidP="690FD658">
      <w:pPr>
        <w:pStyle w:val="Heading1"/>
      </w:pPr>
      <w:bookmarkStart w:id="67" w:name="_Toc5537913"/>
      <w:bookmarkStart w:id="68" w:name="_Toc115616882"/>
      <w:r>
        <w:t>Appendixes</w:t>
      </w:r>
      <w:bookmarkEnd w:id="67"/>
      <w:bookmarkEnd w:id="68"/>
    </w:p>
    <w:p w14:paraId="6423F261" w14:textId="7E499414" w:rsidR="1A2EE0D6" w:rsidRDefault="007301EF" w:rsidP="007301EF">
      <w:r>
        <w:t xml:space="preserve">      </w:t>
      </w:r>
      <w:r w:rsidR="1A2EE0D6">
        <w:t>None.</w:t>
      </w:r>
    </w:p>
    <w:sectPr w:rsidR="1A2EE0D6">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96A6F" w14:textId="77777777" w:rsidR="00065B31" w:rsidRDefault="00065B31">
      <w:pPr>
        <w:spacing w:line="240" w:lineRule="auto"/>
      </w:pPr>
      <w:r>
        <w:separator/>
      </w:r>
    </w:p>
  </w:endnote>
  <w:endnote w:type="continuationSeparator" w:id="0">
    <w:p w14:paraId="3F096500" w14:textId="77777777" w:rsidR="00065B31" w:rsidRDefault="00065B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CAE62"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6ABB17"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90FD658" w14:paraId="2E6F275B" w14:textId="77777777" w:rsidTr="690FD658">
      <w:tc>
        <w:tcPr>
          <w:tcW w:w="3120" w:type="dxa"/>
        </w:tcPr>
        <w:p w14:paraId="170C1EFC" w14:textId="40C8EAF3" w:rsidR="690FD658" w:rsidRDefault="690FD658" w:rsidP="690FD658">
          <w:pPr>
            <w:pStyle w:val="Header"/>
            <w:ind w:left="-115"/>
          </w:pPr>
        </w:p>
      </w:tc>
      <w:tc>
        <w:tcPr>
          <w:tcW w:w="3120" w:type="dxa"/>
        </w:tcPr>
        <w:p w14:paraId="3459C0F5" w14:textId="57AAE2DA" w:rsidR="690FD658" w:rsidRDefault="690FD658" w:rsidP="690FD658">
          <w:pPr>
            <w:pStyle w:val="Header"/>
            <w:jc w:val="center"/>
          </w:pPr>
        </w:p>
      </w:tc>
      <w:tc>
        <w:tcPr>
          <w:tcW w:w="3120" w:type="dxa"/>
        </w:tcPr>
        <w:p w14:paraId="2F2F336A" w14:textId="1337C7E1" w:rsidR="690FD658" w:rsidRDefault="690FD658" w:rsidP="690FD658">
          <w:pPr>
            <w:pStyle w:val="Header"/>
            <w:ind w:right="-115"/>
            <w:jc w:val="right"/>
          </w:pPr>
        </w:p>
      </w:tc>
    </w:tr>
  </w:tbl>
  <w:p w14:paraId="06C0B32F" w14:textId="11A4EC2C" w:rsidR="690FD658" w:rsidRDefault="690FD658" w:rsidP="690FD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11CFD5A8" w14:textId="77777777">
      <w:tc>
        <w:tcPr>
          <w:tcW w:w="3162" w:type="dxa"/>
          <w:tcBorders>
            <w:top w:val="nil"/>
            <w:left w:val="nil"/>
            <w:bottom w:val="nil"/>
            <w:right w:val="nil"/>
          </w:tcBorders>
        </w:tcPr>
        <w:p w14:paraId="480FEAC3" w14:textId="77777777" w:rsidR="00464E62" w:rsidRDefault="00464E62">
          <w:pPr>
            <w:ind w:right="360"/>
          </w:pPr>
          <w:r>
            <w:t>Confidential</w:t>
          </w:r>
        </w:p>
      </w:tc>
      <w:tc>
        <w:tcPr>
          <w:tcW w:w="3162" w:type="dxa"/>
          <w:tcBorders>
            <w:top w:val="nil"/>
            <w:left w:val="nil"/>
            <w:bottom w:val="nil"/>
            <w:right w:val="nil"/>
          </w:tcBorders>
        </w:tcPr>
        <w:p w14:paraId="25AE041F" w14:textId="2FE181EB" w:rsidR="00464E62" w:rsidRDefault="00464E62">
          <w:pPr>
            <w:jc w:val="center"/>
          </w:pPr>
          <w:r>
            <w:rPr>
              <w:rFonts w:ascii="Symbol" w:eastAsia="Symbol" w:hAnsi="Symbol" w:cs="Symbol"/>
            </w:rPr>
            <w:t>Ó</w:t>
          </w:r>
          <w:r w:rsidR="00B12052">
            <w:t>Code First</w:t>
          </w:r>
          <w:r>
            <w:t xml:space="preserve">, </w:t>
          </w:r>
          <w:r>
            <w:fldChar w:fldCharType="begin"/>
          </w:r>
          <w:r>
            <w:instrText xml:space="preserve"> DATE \@ "yyyy" </w:instrText>
          </w:r>
          <w:r>
            <w:fldChar w:fldCharType="separate"/>
          </w:r>
          <w:r w:rsidR="00897014">
            <w:rPr>
              <w:noProof/>
            </w:rPr>
            <w:t>2022</w:t>
          </w:r>
          <w:r>
            <w:fldChar w:fldCharType="end"/>
          </w:r>
        </w:p>
      </w:tc>
      <w:tc>
        <w:tcPr>
          <w:tcW w:w="3162" w:type="dxa"/>
          <w:tcBorders>
            <w:top w:val="nil"/>
            <w:left w:val="nil"/>
            <w:bottom w:val="nil"/>
            <w:right w:val="nil"/>
          </w:tcBorders>
        </w:tcPr>
        <w:p w14:paraId="1FE0E577"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D44562F" w14:textId="77777777" w:rsidR="00464E62" w:rsidRDefault="00464E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0FD53"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A6349" w14:textId="77777777" w:rsidR="00065B31" w:rsidRDefault="00065B31">
      <w:pPr>
        <w:spacing w:line="240" w:lineRule="auto"/>
      </w:pPr>
      <w:r>
        <w:separator/>
      </w:r>
    </w:p>
  </w:footnote>
  <w:footnote w:type="continuationSeparator" w:id="0">
    <w:p w14:paraId="12305BCA" w14:textId="77777777" w:rsidR="00065B31" w:rsidRDefault="00065B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CD2A" w14:textId="77777777" w:rsidR="00464E62" w:rsidRDefault="00464E62">
    <w:pPr>
      <w:rPr>
        <w:sz w:val="24"/>
      </w:rPr>
    </w:pPr>
  </w:p>
  <w:p w14:paraId="21219781" w14:textId="77777777" w:rsidR="00464E62" w:rsidRDefault="00464E62">
    <w:pPr>
      <w:pBdr>
        <w:top w:val="single" w:sz="6" w:space="1" w:color="auto"/>
      </w:pBdr>
      <w:rPr>
        <w:sz w:val="24"/>
      </w:rPr>
    </w:pPr>
  </w:p>
  <w:p w14:paraId="20BE0223" w14:textId="3BC90BE0" w:rsidR="00464E62" w:rsidRDefault="00B12052">
    <w:pPr>
      <w:pBdr>
        <w:bottom w:val="single" w:sz="6" w:space="1" w:color="auto"/>
      </w:pBdr>
      <w:jc w:val="right"/>
      <w:rPr>
        <w:rFonts w:ascii="Arial" w:hAnsi="Arial"/>
        <w:b/>
        <w:sz w:val="36"/>
      </w:rPr>
    </w:pPr>
    <w:r>
      <w:rPr>
        <w:rFonts w:ascii="Arial" w:hAnsi="Arial"/>
        <w:b/>
        <w:sz w:val="36"/>
      </w:rPr>
      <w:t>Code First</w:t>
    </w:r>
  </w:p>
  <w:p w14:paraId="3464BD20" w14:textId="77777777" w:rsidR="00464E62" w:rsidRDefault="00464E62">
    <w:pPr>
      <w:pBdr>
        <w:bottom w:val="single" w:sz="6" w:space="1" w:color="auto"/>
      </w:pBdr>
      <w:jc w:val="right"/>
      <w:rPr>
        <w:sz w:val="24"/>
      </w:rPr>
    </w:pPr>
  </w:p>
  <w:p w14:paraId="17B8483F"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20B0458D" w14:textId="77777777">
      <w:tc>
        <w:tcPr>
          <w:tcW w:w="6379" w:type="dxa"/>
        </w:tcPr>
        <w:p w14:paraId="3F564BF0" w14:textId="6CBA5C2F" w:rsidR="00464E62" w:rsidRDefault="001B2313">
          <w:proofErr w:type="spellStart"/>
          <w:r>
            <w:t>BetBuddy</w:t>
          </w:r>
          <w:proofErr w:type="spellEnd"/>
        </w:p>
      </w:tc>
      <w:tc>
        <w:tcPr>
          <w:tcW w:w="3179" w:type="dxa"/>
        </w:tcPr>
        <w:p w14:paraId="6CAC150B" w14:textId="77777777" w:rsidR="00464E62" w:rsidRDefault="00464E62">
          <w:pPr>
            <w:tabs>
              <w:tab w:val="left" w:pos="1135"/>
            </w:tabs>
            <w:spacing w:before="40"/>
            <w:ind w:right="68"/>
          </w:pPr>
          <w:r>
            <w:t xml:space="preserve">  Version:           &lt;1.0&gt;</w:t>
          </w:r>
        </w:p>
      </w:tc>
    </w:tr>
    <w:tr w:rsidR="00464E62" w14:paraId="69FEFD06" w14:textId="77777777">
      <w:tc>
        <w:tcPr>
          <w:tcW w:w="6379" w:type="dxa"/>
        </w:tcPr>
        <w:p w14:paraId="2569041F" w14:textId="77777777" w:rsidR="00464E62" w:rsidRDefault="00000000">
          <w:fldSimple w:instr="TITLE  \* MERGEFORMAT">
            <w:r w:rsidR="00AC5229">
              <w:t>Software Requirements Specifications</w:t>
            </w:r>
          </w:fldSimple>
        </w:p>
      </w:tc>
      <w:tc>
        <w:tcPr>
          <w:tcW w:w="3179" w:type="dxa"/>
        </w:tcPr>
        <w:p w14:paraId="48CFE131" w14:textId="5311A90C" w:rsidR="00464E62" w:rsidRDefault="00464E62">
          <w:r>
            <w:t xml:space="preserve">  Date:  &lt;</w:t>
          </w:r>
          <w:r w:rsidR="00DA43C8">
            <w:t>30/09/22</w:t>
          </w:r>
          <w:r>
            <w:t>&gt;</w:t>
          </w:r>
        </w:p>
      </w:tc>
    </w:tr>
    <w:tr w:rsidR="00464E62" w14:paraId="3A586AA6" w14:textId="77777777">
      <w:tc>
        <w:tcPr>
          <w:tcW w:w="9558" w:type="dxa"/>
          <w:gridSpan w:val="2"/>
        </w:tcPr>
        <w:p w14:paraId="763DC26B" w14:textId="0C417A2D" w:rsidR="00464E62" w:rsidRDefault="001B2313">
          <w:proofErr w:type="spellStart"/>
          <w:r>
            <w:t>srs</w:t>
          </w:r>
          <w:proofErr w:type="spellEnd"/>
        </w:p>
      </w:tc>
    </w:tr>
  </w:tbl>
  <w:p w14:paraId="6D002BCF"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1FEB" w14:textId="77777777" w:rsidR="00464E62" w:rsidRDefault="00464E62">
    <w:pPr>
      <w:pStyle w:val="Header"/>
    </w:pPr>
  </w:p>
</w:hdr>
</file>

<file path=word/intelligence2.xml><?xml version="1.0" encoding="utf-8"?>
<int2:intelligence xmlns:int2="http://schemas.microsoft.com/office/intelligence/2020/intelligence" xmlns:oel="http://schemas.microsoft.com/office/2019/extlst">
  <int2:observations>
    <int2:textHash int2:hashCode="diLxqjxQ+CY12Q" int2:id="iQiGqrcK">
      <int2:state int2:value="Rejected" int2:type="LegacyProofing"/>
    </int2:textHash>
    <int2:bookmark int2:bookmarkName="_Int_eQ5o7rkL" int2:invalidationBookmarkName="" int2:hashCode="U8N3nyz55qFmJI" int2:id="NSVHmF27">
      <int2:state int2:value="Rejected" int2:type="LegacyProofing"/>
    </int2:bookmark>
    <int2:bookmark int2:bookmarkName="_Int_Gruj24FJ" int2:invalidationBookmarkName="" int2:hashCode="U8N3nyz55qFmJI" int2:id="6okqna6a">
      <int2:state int2:value="Rejected" int2:type="LegacyProofing"/>
    </int2:bookmark>
    <int2:bookmark int2:bookmarkName="_Int_sqeJBurX" int2:invalidationBookmarkName="" int2:hashCode="OUAuTraAqs22VO" int2:id="fyAVrui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602091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i/>
        <w:i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1780BEE"/>
    <w:multiLevelType w:val="multilevel"/>
    <w:tmpl w:val="FFFFFFFF"/>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84383163">
    <w:abstractNumId w:val="0"/>
  </w:num>
  <w:num w:numId="2" w16cid:durableId="173770809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29"/>
    <w:rsid w:val="00014DED"/>
    <w:rsid w:val="00065B31"/>
    <w:rsid w:val="00079D14"/>
    <w:rsid w:val="001209BA"/>
    <w:rsid w:val="00184549"/>
    <w:rsid w:val="001B2313"/>
    <w:rsid w:val="00262E4D"/>
    <w:rsid w:val="002A088C"/>
    <w:rsid w:val="003239DF"/>
    <w:rsid w:val="00394B66"/>
    <w:rsid w:val="0045519F"/>
    <w:rsid w:val="00464E62"/>
    <w:rsid w:val="005F73B4"/>
    <w:rsid w:val="00606B62"/>
    <w:rsid w:val="007301EF"/>
    <w:rsid w:val="007B03B5"/>
    <w:rsid w:val="00897014"/>
    <w:rsid w:val="00A3E955"/>
    <w:rsid w:val="00A44A17"/>
    <w:rsid w:val="00AC5229"/>
    <w:rsid w:val="00B12052"/>
    <w:rsid w:val="00C050DB"/>
    <w:rsid w:val="00DA43C8"/>
    <w:rsid w:val="00E132E8"/>
    <w:rsid w:val="00F17758"/>
    <w:rsid w:val="00F577F1"/>
    <w:rsid w:val="00FD2CB8"/>
    <w:rsid w:val="00FE6F76"/>
    <w:rsid w:val="025B0676"/>
    <w:rsid w:val="027EF612"/>
    <w:rsid w:val="02BEE6D1"/>
    <w:rsid w:val="02F1B6A2"/>
    <w:rsid w:val="033E583C"/>
    <w:rsid w:val="037B4F83"/>
    <w:rsid w:val="03C36679"/>
    <w:rsid w:val="0401AC8C"/>
    <w:rsid w:val="04AC37E6"/>
    <w:rsid w:val="04C4B4BB"/>
    <w:rsid w:val="04EB8F12"/>
    <w:rsid w:val="04F37C98"/>
    <w:rsid w:val="0535B2ED"/>
    <w:rsid w:val="058CF9D0"/>
    <w:rsid w:val="05B3BC98"/>
    <w:rsid w:val="05E5B1C7"/>
    <w:rsid w:val="05EA0156"/>
    <w:rsid w:val="0610548F"/>
    <w:rsid w:val="064C2375"/>
    <w:rsid w:val="0698055D"/>
    <w:rsid w:val="0699C7E8"/>
    <w:rsid w:val="06C8F079"/>
    <w:rsid w:val="06E31C32"/>
    <w:rsid w:val="078F1713"/>
    <w:rsid w:val="09267CA3"/>
    <w:rsid w:val="098918B7"/>
    <w:rsid w:val="09BE0AED"/>
    <w:rsid w:val="0A3AC482"/>
    <w:rsid w:val="0A5D1D9A"/>
    <w:rsid w:val="0B158AED"/>
    <w:rsid w:val="0B7F3A98"/>
    <w:rsid w:val="0B9AEFEA"/>
    <w:rsid w:val="0B9DA34D"/>
    <w:rsid w:val="0BB8E67A"/>
    <w:rsid w:val="0C457DEA"/>
    <w:rsid w:val="0CFE8E7D"/>
    <w:rsid w:val="0D53C6F9"/>
    <w:rsid w:val="0D593E68"/>
    <w:rsid w:val="0DA0C5A7"/>
    <w:rsid w:val="0DDFDEC7"/>
    <w:rsid w:val="0E1495D2"/>
    <w:rsid w:val="0E339B0F"/>
    <w:rsid w:val="0E7E6D61"/>
    <w:rsid w:val="0EB3791F"/>
    <w:rsid w:val="0F1E897E"/>
    <w:rsid w:val="0F85DAC2"/>
    <w:rsid w:val="1012086D"/>
    <w:rsid w:val="104641FD"/>
    <w:rsid w:val="107687DD"/>
    <w:rsid w:val="11A0DA2D"/>
    <w:rsid w:val="11A78A91"/>
    <w:rsid w:val="11B8D743"/>
    <w:rsid w:val="12218D85"/>
    <w:rsid w:val="12C1E686"/>
    <w:rsid w:val="12F979BD"/>
    <w:rsid w:val="131B53A9"/>
    <w:rsid w:val="133C867A"/>
    <w:rsid w:val="134BC4D6"/>
    <w:rsid w:val="13643E52"/>
    <w:rsid w:val="1365E27B"/>
    <w:rsid w:val="1367A791"/>
    <w:rsid w:val="136F9A48"/>
    <w:rsid w:val="1398C21F"/>
    <w:rsid w:val="13BC61D9"/>
    <w:rsid w:val="148EDCEC"/>
    <w:rsid w:val="154B8975"/>
    <w:rsid w:val="1557EEDB"/>
    <w:rsid w:val="157FC946"/>
    <w:rsid w:val="159D2917"/>
    <w:rsid w:val="16C15A0D"/>
    <w:rsid w:val="16D4E02E"/>
    <w:rsid w:val="1708BE5E"/>
    <w:rsid w:val="173C2ECC"/>
    <w:rsid w:val="1768B482"/>
    <w:rsid w:val="176B7372"/>
    <w:rsid w:val="1785336B"/>
    <w:rsid w:val="17C154F8"/>
    <w:rsid w:val="17F02400"/>
    <w:rsid w:val="180FB02B"/>
    <w:rsid w:val="181F35F9"/>
    <w:rsid w:val="185308A9"/>
    <w:rsid w:val="1863AB1E"/>
    <w:rsid w:val="1882D22A"/>
    <w:rsid w:val="189BBB77"/>
    <w:rsid w:val="191A4278"/>
    <w:rsid w:val="193F7F06"/>
    <w:rsid w:val="19B7F2D3"/>
    <w:rsid w:val="1A0340AA"/>
    <w:rsid w:val="1A1EA28B"/>
    <w:rsid w:val="1A2EE0D6"/>
    <w:rsid w:val="1A73E41C"/>
    <w:rsid w:val="1A79D195"/>
    <w:rsid w:val="1B00E340"/>
    <w:rsid w:val="1B67E21C"/>
    <w:rsid w:val="1B6B83BE"/>
    <w:rsid w:val="1D4A9325"/>
    <w:rsid w:val="1D7057C1"/>
    <w:rsid w:val="1D7AC2BC"/>
    <w:rsid w:val="1DAA3D8B"/>
    <w:rsid w:val="1DFEF4DE"/>
    <w:rsid w:val="1E975A4B"/>
    <w:rsid w:val="1EF359A6"/>
    <w:rsid w:val="1F6372B9"/>
    <w:rsid w:val="1F92C52A"/>
    <w:rsid w:val="20667DB8"/>
    <w:rsid w:val="2147120D"/>
    <w:rsid w:val="21536DF4"/>
    <w:rsid w:val="21C4CDCE"/>
    <w:rsid w:val="2252AAA2"/>
    <w:rsid w:val="22A5BC61"/>
    <w:rsid w:val="22F0E2FD"/>
    <w:rsid w:val="230BF525"/>
    <w:rsid w:val="2314A8DA"/>
    <w:rsid w:val="23178B0D"/>
    <w:rsid w:val="233E9CB2"/>
    <w:rsid w:val="2364575C"/>
    <w:rsid w:val="23C705ED"/>
    <w:rsid w:val="240A92C8"/>
    <w:rsid w:val="24A0256E"/>
    <w:rsid w:val="24B35B6E"/>
    <w:rsid w:val="2604D9B1"/>
    <w:rsid w:val="262426F1"/>
    <w:rsid w:val="264F2BCF"/>
    <w:rsid w:val="2684FCFE"/>
    <w:rsid w:val="26D4DFEA"/>
    <w:rsid w:val="27FB1A7F"/>
    <w:rsid w:val="28E3C289"/>
    <w:rsid w:val="292100F4"/>
    <w:rsid w:val="296DB099"/>
    <w:rsid w:val="297B36A9"/>
    <w:rsid w:val="299C847E"/>
    <w:rsid w:val="29E28CDF"/>
    <w:rsid w:val="2AB2C19B"/>
    <w:rsid w:val="2B1177B9"/>
    <w:rsid w:val="2B8F05B0"/>
    <w:rsid w:val="2BDD8759"/>
    <w:rsid w:val="2C1CEB79"/>
    <w:rsid w:val="2C2A7BEB"/>
    <w:rsid w:val="2CA1C202"/>
    <w:rsid w:val="2CA8134C"/>
    <w:rsid w:val="2CE1C1B1"/>
    <w:rsid w:val="2D25D800"/>
    <w:rsid w:val="2D2CCC7A"/>
    <w:rsid w:val="2D4FEC26"/>
    <w:rsid w:val="2DA8804B"/>
    <w:rsid w:val="2DBAC3CD"/>
    <w:rsid w:val="2E65BAA3"/>
    <w:rsid w:val="2E866372"/>
    <w:rsid w:val="2EAC88CD"/>
    <w:rsid w:val="2F4CECCC"/>
    <w:rsid w:val="2F575338"/>
    <w:rsid w:val="2F5E3A18"/>
    <w:rsid w:val="2FE7C844"/>
    <w:rsid w:val="2FEA782D"/>
    <w:rsid w:val="303E3513"/>
    <w:rsid w:val="307CC9C3"/>
    <w:rsid w:val="317ADDC8"/>
    <w:rsid w:val="31973B4B"/>
    <w:rsid w:val="325559CB"/>
    <w:rsid w:val="32CEB48B"/>
    <w:rsid w:val="3359C77F"/>
    <w:rsid w:val="336C6A7F"/>
    <w:rsid w:val="337822E0"/>
    <w:rsid w:val="33F3A60F"/>
    <w:rsid w:val="34523E7F"/>
    <w:rsid w:val="347955CF"/>
    <w:rsid w:val="34BA50F0"/>
    <w:rsid w:val="34C3D589"/>
    <w:rsid w:val="354F4CC1"/>
    <w:rsid w:val="3579AFF5"/>
    <w:rsid w:val="35B1DE1D"/>
    <w:rsid w:val="35F916DC"/>
    <w:rsid w:val="3622EB01"/>
    <w:rsid w:val="3641F0E1"/>
    <w:rsid w:val="3709CA70"/>
    <w:rsid w:val="37688AEE"/>
    <w:rsid w:val="3778931A"/>
    <w:rsid w:val="37BEBB62"/>
    <w:rsid w:val="37E7054D"/>
    <w:rsid w:val="37F67A04"/>
    <w:rsid w:val="3856779D"/>
    <w:rsid w:val="393C2BC1"/>
    <w:rsid w:val="3A605E58"/>
    <w:rsid w:val="3B98662C"/>
    <w:rsid w:val="3CA7FF15"/>
    <w:rsid w:val="3CF39AD7"/>
    <w:rsid w:val="3CFEED7A"/>
    <w:rsid w:val="3D5A5EA6"/>
    <w:rsid w:val="3DFB2149"/>
    <w:rsid w:val="3E08C6AE"/>
    <w:rsid w:val="3E2DFCE6"/>
    <w:rsid w:val="3E9ABDDB"/>
    <w:rsid w:val="3EBE0627"/>
    <w:rsid w:val="3EBF1B41"/>
    <w:rsid w:val="3F5A7476"/>
    <w:rsid w:val="40185D57"/>
    <w:rsid w:val="40DB4B23"/>
    <w:rsid w:val="4105B05C"/>
    <w:rsid w:val="417B9DDC"/>
    <w:rsid w:val="41890B1B"/>
    <w:rsid w:val="418BD698"/>
    <w:rsid w:val="42124BF5"/>
    <w:rsid w:val="425DDE91"/>
    <w:rsid w:val="4289CF24"/>
    <w:rsid w:val="43F9AEF2"/>
    <w:rsid w:val="4445B881"/>
    <w:rsid w:val="44ADF4D7"/>
    <w:rsid w:val="44AF852C"/>
    <w:rsid w:val="450C25EC"/>
    <w:rsid w:val="45CAB499"/>
    <w:rsid w:val="45DE4A31"/>
    <w:rsid w:val="4633970C"/>
    <w:rsid w:val="463D38CD"/>
    <w:rsid w:val="476D73E1"/>
    <w:rsid w:val="47BE5219"/>
    <w:rsid w:val="47CC48AE"/>
    <w:rsid w:val="48D53A94"/>
    <w:rsid w:val="49551B24"/>
    <w:rsid w:val="49589553"/>
    <w:rsid w:val="498EA81B"/>
    <w:rsid w:val="49E2CEDE"/>
    <w:rsid w:val="49F44905"/>
    <w:rsid w:val="4A1BB4AC"/>
    <w:rsid w:val="4A9ECE60"/>
    <w:rsid w:val="4ADF8A63"/>
    <w:rsid w:val="4C04C0D7"/>
    <w:rsid w:val="4C7B5AC4"/>
    <w:rsid w:val="4C9FB9D1"/>
    <w:rsid w:val="4D708270"/>
    <w:rsid w:val="4DFDEFDF"/>
    <w:rsid w:val="4E336CB4"/>
    <w:rsid w:val="4E48D62C"/>
    <w:rsid w:val="4E93B94E"/>
    <w:rsid w:val="4F7C465C"/>
    <w:rsid w:val="4F946415"/>
    <w:rsid w:val="4FEE6C02"/>
    <w:rsid w:val="501813ED"/>
    <w:rsid w:val="50263A3B"/>
    <w:rsid w:val="50390B97"/>
    <w:rsid w:val="5048ED64"/>
    <w:rsid w:val="505ADF69"/>
    <w:rsid w:val="50E4ECE3"/>
    <w:rsid w:val="50EBEB31"/>
    <w:rsid w:val="517504D1"/>
    <w:rsid w:val="51C4F46A"/>
    <w:rsid w:val="527BEFE1"/>
    <w:rsid w:val="52F26D0E"/>
    <w:rsid w:val="53E6BE78"/>
    <w:rsid w:val="54076B53"/>
    <w:rsid w:val="54316BC7"/>
    <w:rsid w:val="546BACE7"/>
    <w:rsid w:val="54A764CF"/>
    <w:rsid w:val="54E51259"/>
    <w:rsid w:val="551EA3F9"/>
    <w:rsid w:val="5536A43D"/>
    <w:rsid w:val="554C608D"/>
    <w:rsid w:val="55593A1F"/>
    <w:rsid w:val="55B390A3"/>
    <w:rsid w:val="56634606"/>
    <w:rsid w:val="5686C884"/>
    <w:rsid w:val="5733838B"/>
    <w:rsid w:val="573736E1"/>
    <w:rsid w:val="5738A117"/>
    <w:rsid w:val="57CBD07D"/>
    <w:rsid w:val="5800FA6A"/>
    <w:rsid w:val="581140FE"/>
    <w:rsid w:val="58545ECE"/>
    <w:rsid w:val="586C4485"/>
    <w:rsid w:val="58991772"/>
    <w:rsid w:val="58B33517"/>
    <w:rsid w:val="58D27717"/>
    <w:rsid w:val="599DFEA3"/>
    <w:rsid w:val="59FA02A2"/>
    <w:rsid w:val="5A22F081"/>
    <w:rsid w:val="5A609DE1"/>
    <w:rsid w:val="5A90F96F"/>
    <w:rsid w:val="5B3E1E4D"/>
    <w:rsid w:val="5B987DAF"/>
    <w:rsid w:val="5BAFD78A"/>
    <w:rsid w:val="5C46D289"/>
    <w:rsid w:val="5C4DDB45"/>
    <w:rsid w:val="5CBCCB91"/>
    <w:rsid w:val="5D3D769C"/>
    <w:rsid w:val="5D4F3C94"/>
    <w:rsid w:val="5DBEA288"/>
    <w:rsid w:val="5E6E144E"/>
    <w:rsid w:val="5EB2657B"/>
    <w:rsid w:val="5F73012E"/>
    <w:rsid w:val="5FA91151"/>
    <w:rsid w:val="5FFD64A9"/>
    <w:rsid w:val="60049507"/>
    <w:rsid w:val="606156A0"/>
    <w:rsid w:val="60CDBA15"/>
    <w:rsid w:val="6174B939"/>
    <w:rsid w:val="61A0CF18"/>
    <w:rsid w:val="6223FD0E"/>
    <w:rsid w:val="622936CB"/>
    <w:rsid w:val="62D87EAB"/>
    <w:rsid w:val="62F8D77A"/>
    <w:rsid w:val="632A3A26"/>
    <w:rsid w:val="63C675A4"/>
    <w:rsid w:val="6408F3CB"/>
    <w:rsid w:val="64A584F3"/>
    <w:rsid w:val="6519B979"/>
    <w:rsid w:val="6587CC08"/>
    <w:rsid w:val="6652D42A"/>
    <w:rsid w:val="66A44F03"/>
    <w:rsid w:val="679E0284"/>
    <w:rsid w:val="67DC5B5B"/>
    <w:rsid w:val="67DF9AB6"/>
    <w:rsid w:val="67DFF48D"/>
    <w:rsid w:val="68943815"/>
    <w:rsid w:val="68EA780C"/>
    <w:rsid w:val="68F9AF10"/>
    <w:rsid w:val="690FD658"/>
    <w:rsid w:val="6930F7B0"/>
    <w:rsid w:val="698746D7"/>
    <w:rsid w:val="69E0F2A4"/>
    <w:rsid w:val="6A0B9D7D"/>
    <w:rsid w:val="6AFB0691"/>
    <w:rsid w:val="6B2E8901"/>
    <w:rsid w:val="6B46DAA4"/>
    <w:rsid w:val="6BDC4AC8"/>
    <w:rsid w:val="6CAC3D9E"/>
    <w:rsid w:val="6D865D2C"/>
    <w:rsid w:val="6D9107A6"/>
    <w:rsid w:val="6DECFDAE"/>
    <w:rsid w:val="6DED4885"/>
    <w:rsid w:val="6E033ADF"/>
    <w:rsid w:val="6E4B8CD7"/>
    <w:rsid w:val="6EE3978F"/>
    <w:rsid w:val="6EE82A79"/>
    <w:rsid w:val="6EFB98C3"/>
    <w:rsid w:val="6F0E3731"/>
    <w:rsid w:val="6F6FCB31"/>
    <w:rsid w:val="6FD75A82"/>
    <w:rsid w:val="6FEFCB20"/>
    <w:rsid w:val="7003F7DD"/>
    <w:rsid w:val="7094313D"/>
    <w:rsid w:val="70B1F518"/>
    <w:rsid w:val="70E350DF"/>
    <w:rsid w:val="70F6537F"/>
    <w:rsid w:val="717D52BE"/>
    <w:rsid w:val="71A4916F"/>
    <w:rsid w:val="71AC9930"/>
    <w:rsid w:val="71C16DD1"/>
    <w:rsid w:val="71D1FFB0"/>
    <w:rsid w:val="7262FFE8"/>
    <w:rsid w:val="72A9906D"/>
    <w:rsid w:val="72DB38D1"/>
    <w:rsid w:val="72E6A18F"/>
    <w:rsid w:val="72FC9669"/>
    <w:rsid w:val="72FCF231"/>
    <w:rsid w:val="7382D20B"/>
    <w:rsid w:val="739DE055"/>
    <w:rsid w:val="73B43772"/>
    <w:rsid w:val="73DFC267"/>
    <w:rsid w:val="7456908E"/>
    <w:rsid w:val="755519D8"/>
    <w:rsid w:val="756352F2"/>
    <w:rsid w:val="756AA0BB"/>
    <w:rsid w:val="757EA2A1"/>
    <w:rsid w:val="75929FC0"/>
    <w:rsid w:val="75AAC270"/>
    <w:rsid w:val="761BE366"/>
    <w:rsid w:val="77182D07"/>
    <w:rsid w:val="7718C2B6"/>
    <w:rsid w:val="780B27D3"/>
    <w:rsid w:val="781E46E0"/>
    <w:rsid w:val="784560C3"/>
    <w:rsid w:val="788F8197"/>
    <w:rsid w:val="790B4101"/>
    <w:rsid w:val="7A2FC997"/>
    <w:rsid w:val="7A4928A2"/>
    <w:rsid w:val="7A515E1C"/>
    <w:rsid w:val="7A6BB3AA"/>
    <w:rsid w:val="7BA792C2"/>
    <w:rsid w:val="7BB7FF0A"/>
    <w:rsid w:val="7C38B200"/>
    <w:rsid w:val="7C78B4A4"/>
    <w:rsid w:val="7D888A9A"/>
    <w:rsid w:val="7DA08ADE"/>
    <w:rsid w:val="7DBAEC24"/>
    <w:rsid w:val="7DCA6BAF"/>
    <w:rsid w:val="7E044EE7"/>
    <w:rsid w:val="7E643156"/>
    <w:rsid w:val="7E91A0CD"/>
    <w:rsid w:val="7EBFD181"/>
    <w:rsid w:val="7F0AC0D3"/>
    <w:rsid w:val="7FAA95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634E5"/>
  <w15:chartTrackingRefBased/>
  <w15:docId w15:val="{D6775411-986A-41AF-BA6E-508BF55E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th\Downloads\448-UPEDU-Templates\448-UPEDU-Templates\01-REQ\upedu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97A1929476944489A13911F08751EE" ma:contentTypeVersion="2" ma:contentTypeDescription="Create a new document." ma:contentTypeScope="" ma:versionID="3e8aa2c6d8b3d1f2ee32181e66f5c411">
  <xsd:schema xmlns:xsd="http://www.w3.org/2001/XMLSchema" xmlns:xs="http://www.w3.org/2001/XMLSchema" xmlns:p="http://schemas.microsoft.com/office/2006/metadata/properties" xmlns:ns3="960fd358-a5a4-483d-9619-4561bd7ca570" targetNamespace="http://schemas.microsoft.com/office/2006/metadata/properties" ma:root="true" ma:fieldsID="3de1e062099d55c9c306765464527353" ns3:_="">
    <xsd:import namespace="960fd358-a5a4-483d-9619-4561bd7ca57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0fd358-a5a4-483d-9619-4561bd7ca5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C9FEE3-0C36-4FEA-9A58-A7C2701F9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0fd358-a5a4-483d-9619-4561bd7ca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F37A86-8248-4C07-BA4A-AABF9959F268}">
  <ds:schemaRefs>
    <ds:schemaRef ds:uri="http://schemas.microsoft.com/sharepoint/v3/contenttype/forms"/>
  </ds:schemaRefs>
</ds:datastoreItem>
</file>

<file path=customXml/itemProps3.xml><?xml version="1.0" encoding="utf-8"?>
<ds:datastoreItem xmlns:ds="http://schemas.openxmlformats.org/officeDocument/2006/customXml" ds:itemID="{D38D0386-BD40-405A-B789-9145BC88CF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upedu_srs.dot</Template>
  <TotalTime>44</TotalTime>
  <Pages>9</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Aaron Reith</dc:creator>
  <cp:keywords/>
  <dc:description/>
  <cp:lastModifiedBy>Mckown, Traizen A</cp:lastModifiedBy>
  <cp:revision>29</cp:revision>
  <cp:lastPrinted>1900-01-01T08:00:00Z</cp:lastPrinted>
  <dcterms:created xsi:type="dcterms:W3CDTF">2022-10-02T20:01:00Z</dcterms:created>
  <dcterms:modified xsi:type="dcterms:W3CDTF">2022-10-24T02:21:00Z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0x0101005C97A1929476944489A13911F08751EE</vt:lpwstr>
  </property>
</Properties>
</file>